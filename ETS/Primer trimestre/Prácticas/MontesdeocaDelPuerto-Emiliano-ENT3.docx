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486E2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ko-KR"/>
        </w:rPr>
        <w:drawing>
          <wp:inline distT="0" distB="0" distL="0" distR="0" wp14:anchorId="1D986B94" wp14:editId="46C027B7">
            <wp:extent cx="4773600" cy="615540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11" cy="61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A59BE" w:rsidP="00C6554A">
      <w:pPr>
        <w:pStyle w:val="Title"/>
      </w:pPr>
      <w:r>
        <w:t xml:space="preserve">Practica </w:t>
      </w:r>
      <w:r w:rsidR="00486E29">
        <w:t>depuración</w:t>
      </w:r>
      <w:r>
        <w:t xml:space="preserve"> 3</w:t>
      </w:r>
    </w:p>
    <w:p w:rsidR="00C6554A" w:rsidRPr="00D5413C" w:rsidRDefault="000A59BE" w:rsidP="00C6554A">
      <w:pPr>
        <w:pStyle w:val="Subtitle"/>
      </w:pPr>
      <w:r>
        <w:t>Entornos de desarrollo</w:t>
      </w:r>
    </w:p>
    <w:p w:rsidR="00C6554A" w:rsidRDefault="000A59BE" w:rsidP="00C6554A">
      <w:pPr>
        <w:pStyle w:val="ContactInfo"/>
      </w:pPr>
      <w:r>
        <w:t>Emiliano Montesdeoca</w:t>
      </w:r>
      <w:r w:rsidR="00C6554A">
        <w:t xml:space="preserve"> | </w:t>
      </w:r>
      <w:r>
        <w:t xml:space="preserve">1 DAWB </w:t>
      </w:r>
      <w:r w:rsidR="00C6554A">
        <w:br w:type="page"/>
      </w:r>
    </w:p>
    <w:p w:rsidR="00C6554A" w:rsidRDefault="00486E29" w:rsidP="00C6554A">
      <w:pPr>
        <w:pStyle w:val="Heading1"/>
      </w:pPr>
      <w:r>
        <w:lastRenderedPageBreak/>
        <w:t>Índice</w:t>
      </w:r>
    </w:p>
    <w:p w:rsidR="00C6554A" w:rsidRDefault="000A59BE" w:rsidP="000A59BE">
      <w:pPr>
        <w:pStyle w:val="ListBullet"/>
        <w:numPr>
          <w:ilvl w:val="0"/>
          <w:numId w:val="16"/>
        </w:numPr>
      </w:pPr>
      <w:r>
        <w:t>Enunciado</w:t>
      </w:r>
    </w:p>
    <w:p w:rsidR="000A59BE" w:rsidRDefault="000A59BE" w:rsidP="000A59BE">
      <w:pPr>
        <w:pStyle w:val="ListBullet"/>
        <w:numPr>
          <w:ilvl w:val="0"/>
          <w:numId w:val="16"/>
        </w:numPr>
      </w:pPr>
      <w:r>
        <w:t>Objetivo</w:t>
      </w:r>
    </w:p>
    <w:p w:rsidR="000A59BE" w:rsidRDefault="002E2F18" w:rsidP="000A59BE">
      <w:pPr>
        <w:pStyle w:val="ListBullet"/>
        <w:numPr>
          <w:ilvl w:val="0"/>
          <w:numId w:val="16"/>
        </w:numPr>
      </w:pPr>
      <w:r>
        <w:t>Código</w:t>
      </w:r>
    </w:p>
    <w:p w:rsidR="000A59BE" w:rsidRDefault="000A59BE" w:rsidP="000A59BE">
      <w:pPr>
        <w:pStyle w:val="ListBullet"/>
        <w:numPr>
          <w:ilvl w:val="0"/>
          <w:numId w:val="16"/>
        </w:numPr>
      </w:pPr>
      <w:r>
        <w:t>Funcionamiento</w:t>
      </w:r>
    </w:p>
    <w:p w:rsidR="000A59BE" w:rsidRDefault="002E2F18" w:rsidP="000A59BE">
      <w:pPr>
        <w:pStyle w:val="ListBullet"/>
        <w:numPr>
          <w:ilvl w:val="0"/>
          <w:numId w:val="16"/>
        </w:numPr>
      </w:pPr>
      <w:r>
        <w:t>Depuración</w:t>
      </w:r>
      <w:r w:rsidR="000A59BE">
        <w:t xml:space="preserve"> </w:t>
      </w:r>
      <w:r w:rsidR="00486E29">
        <w:t>línea</w:t>
      </w:r>
      <w:r w:rsidR="000A59BE">
        <w:t xml:space="preserve"> a </w:t>
      </w:r>
      <w:r>
        <w:t>línea</w:t>
      </w:r>
    </w:p>
    <w:p w:rsidR="000A59BE" w:rsidRDefault="002E2F18" w:rsidP="000A59BE">
      <w:pPr>
        <w:pStyle w:val="ListBullet"/>
        <w:numPr>
          <w:ilvl w:val="0"/>
          <w:numId w:val="16"/>
        </w:numPr>
      </w:pPr>
      <w:r w:rsidRPr="002E2F18">
        <w:t>Depuración</w:t>
      </w:r>
      <w:r w:rsidR="000A59BE">
        <w:t xml:space="preserve"> </w:t>
      </w:r>
      <w:r>
        <w:t>función</w:t>
      </w:r>
      <w:r w:rsidR="000A59BE">
        <w:t xml:space="preserve"> a </w:t>
      </w:r>
      <w:r>
        <w:t>función</w:t>
      </w:r>
    </w:p>
    <w:p w:rsidR="002E2F18" w:rsidRDefault="002E2F18" w:rsidP="000A59BE">
      <w:pPr>
        <w:pStyle w:val="ListBullet"/>
        <w:numPr>
          <w:ilvl w:val="0"/>
          <w:numId w:val="16"/>
        </w:numPr>
      </w:pPr>
      <w:r>
        <w:t>Cambio de variables en caliente</w:t>
      </w:r>
    </w:p>
    <w:p w:rsidR="000A59BE" w:rsidRPr="00514122" w:rsidRDefault="000A59BE" w:rsidP="000A59BE">
      <w:pPr>
        <w:pStyle w:val="ListBullet"/>
        <w:numPr>
          <w:ilvl w:val="0"/>
          <w:numId w:val="16"/>
        </w:numPr>
      </w:pPr>
      <w:r>
        <w:t xml:space="preserve">Punto de </w:t>
      </w:r>
      <w:r w:rsidR="002E2F18">
        <w:t>interrupción</w:t>
      </w:r>
    </w:p>
    <w:p w:rsidR="000A59BE" w:rsidRDefault="000A59B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2C74C0" w:rsidRDefault="000A59BE" w:rsidP="000A59BE">
      <w:pPr>
        <w:pStyle w:val="Heading1"/>
      </w:pPr>
      <w:r>
        <w:lastRenderedPageBreak/>
        <w:t>Enunciado</w:t>
      </w:r>
    </w:p>
    <w:p w:rsidR="000A59BE" w:rsidRPr="000A59BE" w:rsidRDefault="000A59BE" w:rsidP="000A59BE"/>
    <w:p w:rsidR="000A59BE" w:rsidRDefault="000A59BE" w:rsidP="000A59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programa hecho en C# Diamanana2.cs realizar la depuración del código.</w:t>
      </w:r>
    </w:p>
    <w:p w:rsidR="000A59BE" w:rsidRDefault="000A59BE" w:rsidP="000A59B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0A59BE" w:rsidRDefault="000A59BE" w:rsidP="000A59B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probar una ejecución normal-</w:t>
      </w:r>
    </w:p>
    <w:p w:rsidR="000A59BE" w:rsidRDefault="000A59BE" w:rsidP="000A59B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mediante F10 y F11 probamos la depuración línea a línea y por procedimiento.</w:t>
      </w:r>
    </w:p>
    <w:p w:rsidR="000A59BE" w:rsidRDefault="000A59BE" w:rsidP="000A59B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Ventana de Locales vemos las variables y los contenidos que van teniendo.</w:t>
      </w:r>
    </w:p>
    <w:p w:rsidR="000A59BE" w:rsidRDefault="000A59BE" w:rsidP="000A59B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ventana de pila vemos el paso por las funciones.</w:t>
      </w:r>
    </w:p>
    <w:p w:rsidR="000A59BE" w:rsidRDefault="000A59BE" w:rsidP="000A59B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un punto de interrupción y continuar la ejecución desde ahí. Comprobar que entra o no en las funciones </w:t>
      </w:r>
      <w:r w:rsidR="00486E29">
        <w:rPr>
          <w:rFonts w:ascii="Arial" w:hAnsi="Arial" w:cs="Arial"/>
          <w:sz w:val="24"/>
          <w:szCs w:val="24"/>
        </w:rPr>
        <w:t>según</w:t>
      </w:r>
      <w:bookmarkStart w:id="5" w:name="_GoBack"/>
      <w:bookmarkEnd w:id="5"/>
      <w:r>
        <w:rPr>
          <w:rFonts w:ascii="Arial" w:hAnsi="Arial" w:cs="Arial"/>
          <w:sz w:val="24"/>
          <w:szCs w:val="24"/>
        </w:rPr>
        <w:t xml:space="preserve"> si usamos F10 o F11.</w:t>
      </w:r>
    </w:p>
    <w:p w:rsidR="000A59BE" w:rsidRPr="000A59BE" w:rsidRDefault="000A59BE" w:rsidP="000A59BE"/>
    <w:p w:rsidR="000A59BE" w:rsidRDefault="000A59B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0A59BE" w:rsidRDefault="000A59BE" w:rsidP="000A59BE">
      <w:pPr>
        <w:pStyle w:val="Heading1"/>
      </w:pPr>
      <w:r>
        <w:lastRenderedPageBreak/>
        <w:t>Objetivo</w:t>
      </w:r>
    </w:p>
    <w:p w:rsidR="000A59BE" w:rsidRDefault="000A59BE" w:rsidP="000A59BE"/>
    <w:p w:rsidR="000A59BE" w:rsidRPr="000A59BE" w:rsidRDefault="000A59BE" w:rsidP="000A59BE">
      <w:r w:rsidRPr="000A59BE">
        <w:t xml:space="preserve">El objetivo de esta práctica es demostrar cómo podemos realizar una depuración de un programa línea a línea y función a función. </w:t>
      </w:r>
      <w:r>
        <w:t>La depuración sirve para poder encontrar errores en el programa, o realizar pruebas que fuercen el programa a errar para poder controlar esos errores.</w:t>
      </w:r>
    </w:p>
    <w:p w:rsidR="000A59BE" w:rsidRDefault="000A59B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0A59BE" w:rsidRDefault="000A59BE" w:rsidP="000A59BE">
      <w:pPr>
        <w:pStyle w:val="Heading1"/>
      </w:pPr>
      <w:proofErr w:type="spellStart"/>
      <w:r>
        <w:lastRenderedPageBreak/>
        <w:t>Codigo</w:t>
      </w:r>
      <w:proofErr w:type="spellEnd"/>
    </w:p>
    <w:p w:rsidR="000A59BE" w:rsidRDefault="000A59BE" w:rsidP="000A59BE"/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, mm, aa;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, mms,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 { 31, 28, 31, 30, 31, 30, 31, 31, 30, 31, 30, 31 };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Día: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A59BE">
        <w:rPr>
          <w:rFonts w:ascii="Consolas" w:hAnsi="Consolas" w:cs="Consolas"/>
          <w:color w:val="2B91AF"/>
          <w:sz w:val="19"/>
          <w:szCs w:val="19"/>
          <w:lang w:val="en-GB"/>
        </w:rPr>
        <w:t>Convert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.ToInt32(</w:t>
      </w:r>
      <w:proofErr w:type="spellStart"/>
      <w:r w:rsidRPr="000A59BE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.ReadLine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Mes: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mm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Año: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 ==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400 == 0))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29;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comprueba(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tabla)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"Fecha errónea"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mms = mm;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aa;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proofErr w:type="gram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tabla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mm - 1])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(mms == 12)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mms = 1;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aas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mms++;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A59BE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.WriteLine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A59BE">
        <w:rPr>
          <w:rFonts w:ascii="Consolas" w:hAnsi="Consolas" w:cs="Consolas"/>
          <w:color w:val="A31515"/>
          <w:sz w:val="19"/>
          <w:szCs w:val="19"/>
          <w:lang w:val="en-GB"/>
        </w:rPr>
        <w:t>"\n\n\n"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"Fecha: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- {1} -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59BE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.ReadLine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comprueba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mm, </w:t>
      </w:r>
      <w:proofErr w:type="spell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aa, </w:t>
      </w:r>
      <w:proofErr w:type="spellStart"/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tabla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valor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(mm &lt; 1 || mm &gt; 12)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valor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A59BE" w:rsidRP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</w:t>
      </w:r>
      <w:r w:rsidRPr="000A59B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proofErr w:type="spell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dd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proofErr w:type="gramStart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tabla</w:t>
      </w:r>
      <w:proofErr w:type="spell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>mm - 1])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9B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valor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9BE" w:rsidRDefault="000A59BE" w:rsidP="000A59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(valor);</w:t>
      </w:r>
    </w:p>
    <w:p w:rsidR="000A59BE" w:rsidRDefault="000A59BE" w:rsidP="000A59B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9BE" w:rsidRDefault="000A59BE" w:rsidP="000A59BE">
      <w:pPr>
        <w:pStyle w:val="Heading1"/>
      </w:pPr>
      <w:r>
        <w:lastRenderedPageBreak/>
        <w:t>Funcionamiento</w:t>
      </w:r>
    </w:p>
    <w:p w:rsidR="000A59BE" w:rsidRPr="000A59BE" w:rsidRDefault="000A59BE" w:rsidP="000A59BE">
      <w:r w:rsidRPr="000A59BE">
        <w:t>El funcionamiento del código es que, dándole unos valores que son el día, el mes y el año, el programa se encarga de devolver el día siguiente:</w:t>
      </w:r>
    </w:p>
    <w:p w:rsidR="000A59BE" w:rsidRDefault="000A59BE" w:rsidP="000A59BE">
      <w:pPr>
        <w:jc w:val="center"/>
      </w:pPr>
      <w:r>
        <w:rPr>
          <w:noProof/>
          <w:lang w:eastAsia="ko-KR"/>
        </w:rPr>
        <w:drawing>
          <wp:inline distT="0" distB="0" distL="0" distR="0" wp14:anchorId="7EE9C308" wp14:editId="5ACFB9A8">
            <wp:extent cx="29241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E" w:rsidRDefault="000A59BE" w:rsidP="000A59BE">
      <w:r>
        <w:t>También se encarga de devolver el día siguiente si hay cambio de día, de mes o de año:</w:t>
      </w:r>
    </w:p>
    <w:p w:rsidR="000A59BE" w:rsidRPr="000A59BE" w:rsidRDefault="000A59BE" w:rsidP="000A59BE"/>
    <w:p w:rsidR="000A59BE" w:rsidRDefault="000A59BE" w:rsidP="000A59BE">
      <w:pPr>
        <w:jc w:val="center"/>
      </w:pPr>
      <w:r>
        <w:rPr>
          <w:noProof/>
          <w:lang w:eastAsia="ko-KR"/>
        </w:rPr>
        <w:drawing>
          <wp:inline distT="0" distB="0" distL="0" distR="0" wp14:anchorId="6D8DE4AB" wp14:editId="78318DB2">
            <wp:extent cx="2152051" cy="136800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36" t="23790"/>
                    <a:stretch/>
                  </pic:blipFill>
                  <pic:spPr bwMode="auto">
                    <a:xfrm>
                      <a:off x="0" y="0"/>
                      <a:ext cx="2167314" cy="137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t xml:space="preserve">  </w:t>
      </w:r>
      <w:r>
        <w:rPr>
          <w:noProof/>
          <w:lang w:eastAsia="ko-KR"/>
        </w:rPr>
        <w:drawing>
          <wp:inline distT="0" distB="0" distL="0" distR="0" wp14:anchorId="10B04BB9" wp14:editId="7A9F9588">
            <wp:extent cx="1991475" cy="1375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90" t="23597"/>
                    <a:stretch/>
                  </pic:blipFill>
                  <pic:spPr bwMode="auto">
                    <a:xfrm>
                      <a:off x="0" y="0"/>
                      <a:ext cx="1991475" cy="137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9BE" w:rsidRDefault="000A59B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0A59BE" w:rsidRPr="000A59BE" w:rsidRDefault="002E2F18" w:rsidP="000A59BE">
      <w:pPr>
        <w:pStyle w:val="Heading1"/>
      </w:pPr>
      <w:r w:rsidRPr="000A59BE">
        <w:lastRenderedPageBreak/>
        <w:t>Depuración</w:t>
      </w:r>
      <w:r w:rsidR="000A59BE" w:rsidRPr="000A59BE">
        <w:t xml:space="preserve"> </w:t>
      </w:r>
      <w:r w:rsidRPr="000A59BE">
        <w:t>línea</w:t>
      </w:r>
      <w:r w:rsidR="000A59BE" w:rsidRPr="000A59BE">
        <w:t xml:space="preserve"> a </w:t>
      </w:r>
      <w:r w:rsidRPr="000A59BE">
        <w:t>línea</w:t>
      </w:r>
    </w:p>
    <w:p w:rsidR="000A59BE" w:rsidRDefault="000A59BE" w:rsidP="000A59BE">
      <w:r w:rsidRPr="000A59BE">
        <w:t xml:space="preserve">Para activar la </w:t>
      </w:r>
      <w:r w:rsidR="002E2F18" w:rsidRPr="000A59BE">
        <w:t>depuración</w:t>
      </w:r>
      <w:r w:rsidRPr="000A59BE">
        <w:t xml:space="preserve"> </w:t>
      </w:r>
      <w:r w:rsidR="002E2F18" w:rsidRPr="000A59BE">
        <w:t>línea</w:t>
      </w:r>
      <w:r w:rsidRPr="000A59BE">
        <w:t xml:space="preserve"> a </w:t>
      </w:r>
      <w:r w:rsidR="002E2F18" w:rsidRPr="000A59BE">
        <w:t>línea</w:t>
      </w:r>
      <w:r w:rsidRPr="000A59BE">
        <w:t xml:space="preserve"> hay que apretar </w:t>
      </w:r>
      <w:r w:rsidR="002E2F18">
        <w:t>la tecla F11, el programa se ejecutara, pero no podremos ver nada ya que no ha ejecutado ninguna línea todavía.</w:t>
      </w:r>
    </w:p>
    <w:p w:rsidR="002E2F18" w:rsidRDefault="002E2F18" w:rsidP="002E2F18">
      <w:pPr>
        <w:jc w:val="center"/>
      </w:pPr>
      <w:r>
        <w:rPr>
          <w:noProof/>
          <w:lang w:eastAsia="ko-KR"/>
        </w:rPr>
        <w:drawing>
          <wp:inline distT="0" distB="0" distL="0" distR="0" wp14:anchorId="27A194B7" wp14:editId="615C8EC2">
            <wp:extent cx="4060800" cy="29276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828" cy="29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18" w:rsidRDefault="002E2F18" w:rsidP="000A59BE">
      <w:r>
        <w:t>Si vamos adelantando con el F11 podremos ir ejecutando línea a línea:</w:t>
      </w:r>
    </w:p>
    <w:p w:rsidR="002E2F18" w:rsidRPr="000A59BE" w:rsidRDefault="002E2F18" w:rsidP="002E2F18">
      <w:pPr>
        <w:jc w:val="center"/>
      </w:pPr>
      <w:r>
        <w:rPr>
          <w:noProof/>
          <w:lang w:eastAsia="ko-KR"/>
        </w:rPr>
        <w:drawing>
          <wp:inline distT="0" distB="0" distL="0" distR="0" wp14:anchorId="04BFBCA5" wp14:editId="377E4958">
            <wp:extent cx="4132762" cy="3297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896" cy="32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E" w:rsidRDefault="000A59BE" w:rsidP="000A59BE">
      <w:pPr>
        <w:pStyle w:val="Heading1"/>
      </w:pPr>
      <w:r w:rsidRPr="000A59BE">
        <w:lastRenderedPageBreak/>
        <w:t xml:space="preserve">Depuración </w:t>
      </w:r>
      <w:r>
        <w:t>función a función</w:t>
      </w:r>
    </w:p>
    <w:p w:rsidR="002E2F18" w:rsidRDefault="00486E29" w:rsidP="002E2F18">
      <w:r>
        <w:t xml:space="preserve">La forma en la que la </w:t>
      </w:r>
      <w:proofErr w:type="spellStart"/>
      <w:r>
        <w:t>depuracion</w:t>
      </w:r>
      <w:proofErr w:type="spellEnd"/>
      <w:r>
        <w:t xml:space="preserve"> funciona a </w:t>
      </w:r>
      <w:proofErr w:type="spellStart"/>
      <w:r>
        <w:t>funcion</w:t>
      </w:r>
      <w:proofErr w:type="spellEnd"/>
      <w:r>
        <w:t xml:space="preserve"> trabaja es diferente, ejecuta </w:t>
      </w:r>
      <w:proofErr w:type="spellStart"/>
      <w:r>
        <w:t>linea</w:t>
      </w:r>
      <w:proofErr w:type="spellEnd"/>
      <w:r>
        <w:t xml:space="preserve"> a </w:t>
      </w:r>
      <w:proofErr w:type="spellStart"/>
      <w:proofErr w:type="gramStart"/>
      <w:r>
        <w:t>linea</w:t>
      </w:r>
      <w:proofErr w:type="spellEnd"/>
      <w:proofErr w:type="gramEnd"/>
      <w:r>
        <w:t xml:space="preserve"> pero cuando tiene una </w:t>
      </w:r>
      <w:proofErr w:type="spellStart"/>
      <w:r>
        <w:t>funcion</w:t>
      </w:r>
      <w:proofErr w:type="spellEnd"/>
      <w:r>
        <w:t xml:space="preserve"> que realizar la ejecuta sin entrar en ella:</w:t>
      </w:r>
    </w:p>
    <w:p w:rsidR="00486E29" w:rsidRDefault="00486E29" w:rsidP="00486E29">
      <w:pPr>
        <w:jc w:val="center"/>
      </w:pPr>
      <w:r w:rsidRPr="00486E29">
        <w:drawing>
          <wp:inline distT="0" distB="0" distL="0" distR="0" wp14:anchorId="0F9BF302" wp14:editId="272BC24F">
            <wp:extent cx="3787200" cy="44398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259" cy="44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29" w:rsidRDefault="00486E29" w:rsidP="002E2F18">
      <w:r>
        <w:t xml:space="preserve">En esta imagen podemos ver cómo funciona la depuración función a función. El código en el rectángulo negro se depura como si fuera línea a línea, pero el que está dentro del rectángulo verde lo ejecuta directamente sin hacerlo línea a línea. </w:t>
      </w:r>
    </w:p>
    <w:p w:rsidR="002E2F18" w:rsidRDefault="002E2F18">
      <w:r>
        <w:br w:type="page"/>
      </w:r>
    </w:p>
    <w:p w:rsidR="00486E29" w:rsidRDefault="00486E2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2E2F18" w:rsidRPr="002E2F18" w:rsidRDefault="002E2F18" w:rsidP="002E2F18">
      <w:pPr>
        <w:pStyle w:val="Heading1"/>
      </w:pPr>
      <w:r>
        <w:t>Cambio de variables en caliente</w:t>
      </w:r>
    </w:p>
    <w:p w:rsidR="002E2F18" w:rsidRDefault="002E2F18" w:rsidP="000A59BE">
      <w:r>
        <w:t>La mejor ventaja de la depuración es la capacidad de poder cambiar las variables introducidas más delante en el programa. Para poder hacerlo hay que ir a la ventana de variables que se abre cuando hacemos la depuración:</w:t>
      </w:r>
    </w:p>
    <w:p w:rsidR="002E2F18" w:rsidRDefault="002E2F18" w:rsidP="000A59BE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47AFF130" wp14:editId="4E66C7C5">
            <wp:extent cx="2697311" cy="349963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268" cy="35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F18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747A1B01" wp14:editId="3F5140FF">
            <wp:extent cx="2591795" cy="350432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104" cy="35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18" w:rsidRDefault="002E2F18" w:rsidP="000A59BE">
      <w:pPr>
        <w:rPr>
          <w:noProof/>
          <w:lang w:eastAsia="ko-KR"/>
        </w:rPr>
      </w:pPr>
      <w:r>
        <w:rPr>
          <w:noProof/>
          <w:lang w:eastAsia="ko-KR"/>
        </w:rPr>
        <w:t>Ahí podemos ver como la variable aa paso de ser 1995 a 2000, y eso afectara al resultado final:</w:t>
      </w:r>
    </w:p>
    <w:p w:rsidR="002E2F18" w:rsidRDefault="002E2F18" w:rsidP="002E2F18">
      <w:pPr>
        <w:jc w:val="center"/>
      </w:pPr>
      <w:r>
        <w:rPr>
          <w:noProof/>
          <w:lang w:eastAsia="ko-KR"/>
        </w:rPr>
        <w:drawing>
          <wp:inline distT="0" distB="0" distL="0" distR="0" wp14:anchorId="1245A64C" wp14:editId="527A0512">
            <wp:extent cx="20478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18" w:rsidRDefault="002E2F1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0A59BE" w:rsidRDefault="000A59BE" w:rsidP="000A59BE">
      <w:pPr>
        <w:pStyle w:val="Heading1"/>
      </w:pPr>
      <w:r>
        <w:lastRenderedPageBreak/>
        <w:t xml:space="preserve">Punto de </w:t>
      </w:r>
      <w:r w:rsidR="002E2F18">
        <w:t>interrupción</w:t>
      </w:r>
    </w:p>
    <w:p w:rsidR="002E2F18" w:rsidRDefault="002E2F18" w:rsidP="002E2F18">
      <w:r>
        <w:t>El punto de interrupción sirve cuando queremos parar en determinada parte del código, y no tener que ejecutar línea a línea o funciona a función todo el programa. Esto sirve más que nada para buscar errores en determinado punto.</w:t>
      </w:r>
    </w:p>
    <w:p w:rsidR="002E2F18" w:rsidRDefault="002E2F18" w:rsidP="002E2F18">
      <w:r>
        <w:t>Para poder agregar un punto de interrupción tenemos que dar clic izquierdo a la izquierda de la línea de código, y se activara el punto de interrupción:</w:t>
      </w:r>
    </w:p>
    <w:p w:rsidR="002E2F18" w:rsidRDefault="002E2F18" w:rsidP="002E2F18">
      <w:pPr>
        <w:jc w:val="center"/>
      </w:pPr>
      <w:r>
        <w:rPr>
          <w:noProof/>
          <w:lang w:eastAsia="ko-KR"/>
        </w:rPr>
        <w:drawing>
          <wp:inline distT="0" distB="0" distL="0" distR="0" wp14:anchorId="0AD80A55" wp14:editId="10513DFB">
            <wp:extent cx="4147200" cy="5079840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8838" cy="5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18" w:rsidRPr="002E2F18" w:rsidRDefault="002E2F18" w:rsidP="002E2F18">
      <w:r>
        <w:t xml:space="preserve">En este caso cuando el programa llegue a la </w:t>
      </w:r>
      <w:r w:rsidR="000B010D">
        <w:t>función</w:t>
      </w:r>
      <w:r>
        <w:t xml:space="preserve"> comprueba se parar y seguirá </w:t>
      </w:r>
      <w:r w:rsidR="000B010D">
        <w:t>línea</w:t>
      </w:r>
      <w:r>
        <w:t xml:space="preserve"> a </w:t>
      </w:r>
      <w:r w:rsidR="000B010D">
        <w:t>línea</w:t>
      </w:r>
      <w:r>
        <w:t xml:space="preserve"> o </w:t>
      </w:r>
      <w:r w:rsidR="000B010D">
        <w:t>función</w:t>
      </w:r>
      <w:r>
        <w:t xml:space="preserve"> a </w:t>
      </w:r>
      <w:r w:rsidR="000B010D">
        <w:t>función</w:t>
      </w:r>
      <w:r>
        <w:t>.</w:t>
      </w:r>
    </w:p>
    <w:sectPr w:rsidR="002E2F18" w:rsidRPr="002E2F18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340" w:rsidRDefault="00BF7340" w:rsidP="00C6554A">
      <w:pPr>
        <w:spacing w:before="0" w:after="0" w:line="240" w:lineRule="auto"/>
      </w:pPr>
      <w:r>
        <w:separator/>
      </w:r>
    </w:p>
  </w:endnote>
  <w:endnote w:type="continuationSeparator" w:id="0">
    <w:p w:rsidR="00BF7340" w:rsidRDefault="00BF734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86E2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340" w:rsidRDefault="00BF7340" w:rsidP="00C6554A">
      <w:pPr>
        <w:spacing w:before="0" w:after="0" w:line="240" w:lineRule="auto"/>
      </w:pPr>
      <w:r>
        <w:separator/>
      </w:r>
    </w:p>
  </w:footnote>
  <w:footnote w:type="continuationSeparator" w:id="0">
    <w:p w:rsidR="00BF7340" w:rsidRDefault="00BF734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FE12A0"/>
    <w:multiLevelType w:val="hybridMultilevel"/>
    <w:tmpl w:val="72967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902D7D"/>
    <w:multiLevelType w:val="multilevel"/>
    <w:tmpl w:val="8A56781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BE"/>
    <w:rsid w:val="00066954"/>
    <w:rsid w:val="000A59BE"/>
    <w:rsid w:val="000B010D"/>
    <w:rsid w:val="002554CD"/>
    <w:rsid w:val="00293B83"/>
    <w:rsid w:val="002B4294"/>
    <w:rsid w:val="002E2F18"/>
    <w:rsid w:val="00333D0D"/>
    <w:rsid w:val="00486E29"/>
    <w:rsid w:val="004C049F"/>
    <w:rsid w:val="005000E2"/>
    <w:rsid w:val="006A3CE7"/>
    <w:rsid w:val="00BF7340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4D225"/>
  <w15:chartTrackingRefBased/>
  <w15:docId w15:val="{48BE00EB-37C1-41D8-99C1-A4F4E41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28CFD1456B8C4AA39BDC8B27E7911AEC">
    <w:name w:val="28CFD1456B8C4AA39BDC8B27E7911AEC"/>
    <w:rsid w:val="000A59BE"/>
    <w:pPr>
      <w:spacing w:before="0" w:after="160" w:line="259" w:lineRule="auto"/>
    </w:pPr>
    <w:rPr>
      <w:rFonts w:eastAsiaTheme="minorEastAsia"/>
      <w:color w:val="auto"/>
      <w:lang w:val="es-ES" w:eastAsia="ko-KR"/>
    </w:rPr>
  </w:style>
  <w:style w:type="paragraph" w:styleId="ListParagraph">
    <w:name w:val="List Paragraph"/>
    <w:basedOn w:val="Normal"/>
    <w:rsid w:val="000A59BE"/>
    <w:pPr>
      <w:suppressAutoHyphens/>
      <w:autoSpaceDN w:val="0"/>
      <w:spacing w:before="0" w:line="276" w:lineRule="auto"/>
      <w:ind w:left="720"/>
      <w:textAlignment w:val="baseline"/>
    </w:pPr>
    <w:rPr>
      <w:rFonts w:ascii="Calibri" w:eastAsia="Calibri" w:hAnsi="Calibri" w:cs="Tahoma"/>
      <w:color w:val="auto"/>
      <w:kern w:val="3"/>
    </w:rPr>
  </w:style>
  <w:style w:type="numbering" w:customStyle="1" w:styleId="WWNum1">
    <w:name w:val="WWNum1"/>
    <w:basedOn w:val="NoList"/>
    <w:rsid w:val="000A59B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92</TotalTime>
  <Pages>10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2016-11-06T18:54:00Z</dcterms:created>
  <dcterms:modified xsi:type="dcterms:W3CDTF">2016-11-06T20:27:00Z</dcterms:modified>
</cp:coreProperties>
</file>