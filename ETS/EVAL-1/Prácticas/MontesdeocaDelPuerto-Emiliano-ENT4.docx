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Default="00262CD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eastAsia="ko-KR"/>
        </w:rPr>
        <w:drawing>
          <wp:inline distT="0" distB="0" distL="0" distR="0" wp14:anchorId="7B74D2B6" wp14:editId="4BC47AE4">
            <wp:extent cx="5658671" cy="5741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972" cy="57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DE" w:rsidRDefault="00262CDE" w:rsidP="00C6554A">
      <w:pPr>
        <w:pStyle w:val="Photo"/>
      </w:pPr>
    </w:p>
    <w:p w:rsidR="00262CDE" w:rsidRDefault="00262CDE" w:rsidP="00C6554A">
      <w:pPr>
        <w:pStyle w:val="Photo"/>
      </w:pPr>
    </w:p>
    <w:p w:rsidR="00262CDE" w:rsidRPr="008B5277" w:rsidRDefault="00262CDE" w:rsidP="00C6554A">
      <w:pPr>
        <w:pStyle w:val="Photo"/>
      </w:pPr>
    </w:p>
    <w:bookmarkEnd w:id="0"/>
    <w:bookmarkEnd w:id="1"/>
    <w:bookmarkEnd w:id="2"/>
    <w:bookmarkEnd w:id="3"/>
    <w:bookmarkEnd w:id="4"/>
    <w:p w:rsidR="00C6554A" w:rsidRPr="00AD6430" w:rsidRDefault="00AD6430" w:rsidP="00C6554A">
      <w:pPr>
        <w:pStyle w:val="Puesto"/>
      </w:pPr>
      <w:r w:rsidRPr="00AD6430">
        <w:t>Practica Excepciones</w:t>
      </w:r>
    </w:p>
    <w:p w:rsidR="00C6554A" w:rsidRPr="00AD6430" w:rsidRDefault="00AD6430" w:rsidP="00C6554A">
      <w:pPr>
        <w:pStyle w:val="Subttulo"/>
      </w:pPr>
      <w:r w:rsidRPr="00AD6430">
        <w:t>Try-catch</w:t>
      </w:r>
    </w:p>
    <w:p w:rsidR="00C6554A" w:rsidRPr="00AD6430" w:rsidRDefault="00AD6430" w:rsidP="00C6554A">
      <w:pPr>
        <w:pStyle w:val="ContactInfo"/>
      </w:pPr>
      <w:r w:rsidRPr="00AD6430">
        <w:t>Emiliano Montesdeoca del Puerto</w:t>
      </w:r>
      <w:r w:rsidR="00C6554A" w:rsidRPr="00AD6430">
        <w:t xml:space="preserve"> | </w:t>
      </w:r>
      <w:r w:rsidRPr="00AD6430">
        <w:t>1DAWB</w:t>
      </w:r>
      <w:r w:rsidR="00C6554A" w:rsidRPr="00AD6430">
        <w:t xml:space="preserve"> | </w:t>
      </w:r>
      <w:r w:rsidRPr="00AD6430">
        <w:t>0</w:t>
      </w:r>
      <w:r>
        <w:t>7-11-2016</w:t>
      </w:r>
      <w:r w:rsidR="00C6554A" w:rsidRPr="00AD6430">
        <w:br w:type="page"/>
      </w:r>
    </w:p>
    <w:p w:rsidR="00C6554A" w:rsidRDefault="00C03C53" w:rsidP="00C6554A">
      <w:pPr>
        <w:pStyle w:val="Ttulo1"/>
      </w:pPr>
      <w:r>
        <w:lastRenderedPageBreak/>
        <w:t>Índice</w:t>
      </w:r>
    </w:p>
    <w:p w:rsidR="00C6554A" w:rsidRDefault="00AD6430" w:rsidP="00AD6430">
      <w:pPr>
        <w:pStyle w:val="Listaconvietas"/>
        <w:numPr>
          <w:ilvl w:val="0"/>
          <w:numId w:val="16"/>
        </w:numPr>
      </w:pPr>
      <w:r>
        <w:t>Enunciado</w:t>
      </w:r>
    </w:p>
    <w:p w:rsidR="00AD6430" w:rsidRDefault="00AD6430" w:rsidP="00AD6430">
      <w:pPr>
        <w:pStyle w:val="Listaconvietas"/>
        <w:numPr>
          <w:ilvl w:val="0"/>
          <w:numId w:val="16"/>
        </w:numPr>
      </w:pPr>
      <w:r>
        <w:t>Objetivo</w:t>
      </w:r>
    </w:p>
    <w:p w:rsidR="00AD6430" w:rsidRDefault="00C03C53" w:rsidP="00AD6430">
      <w:pPr>
        <w:pStyle w:val="Listaconvietas"/>
        <w:numPr>
          <w:ilvl w:val="0"/>
          <w:numId w:val="16"/>
        </w:numPr>
      </w:pPr>
      <w:r>
        <w:t>Código</w:t>
      </w:r>
    </w:p>
    <w:p w:rsidR="00821831" w:rsidRDefault="00821831" w:rsidP="00AD6430">
      <w:pPr>
        <w:pStyle w:val="Listaconvietas"/>
        <w:numPr>
          <w:ilvl w:val="0"/>
          <w:numId w:val="16"/>
        </w:numPr>
      </w:pPr>
      <w:r>
        <w:t>Código en funcionamiento</w:t>
      </w:r>
    </w:p>
    <w:p w:rsidR="00AD6430" w:rsidRPr="00514122" w:rsidRDefault="00C03C53" w:rsidP="00AD6430">
      <w:pPr>
        <w:pStyle w:val="Listaconvietas"/>
        <w:numPr>
          <w:ilvl w:val="0"/>
          <w:numId w:val="16"/>
        </w:numPr>
      </w:pPr>
      <w:r>
        <w:t>Tratamiento de excepciones</w:t>
      </w:r>
    </w:p>
    <w:p w:rsidR="00821831" w:rsidRDefault="0082183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2C74C0" w:rsidRDefault="00C03C53" w:rsidP="00C03C53">
      <w:pPr>
        <w:pStyle w:val="Ttulo1"/>
      </w:pPr>
      <w:r>
        <w:lastRenderedPageBreak/>
        <w:t>Enunciado</w:t>
      </w:r>
    </w:p>
    <w:p w:rsidR="00C03C53" w:rsidRDefault="00C03C53" w:rsidP="00C03C53">
      <w:pPr>
        <w:pStyle w:val="Standard"/>
        <w:jc w:val="both"/>
        <w:rPr>
          <w:rFonts w:ascii="Arial" w:hAnsi="Arial" w:cs="Arial"/>
          <w:sz w:val="24"/>
          <w:szCs w:val="24"/>
        </w:rPr>
      </w:pPr>
    </w:p>
    <w:p w:rsidR="00C03C53" w:rsidRDefault="00C03C53" w:rsidP="00C03C5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Tenemos el programa </w:t>
      </w:r>
      <w:proofErr w:type="spellStart"/>
      <w:r>
        <w:rPr>
          <w:rFonts w:ascii="Arial" w:hAnsi="Arial" w:cs="Arial"/>
          <w:sz w:val="24"/>
          <w:szCs w:val="24"/>
        </w:rPr>
        <w:t>diademanana.cs</w:t>
      </w:r>
      <w:proofErr w:type="spellEnd"/>
    </w:p>
    <w:p w:rsidR="00C03C53" w:rsidRDefault="00C03C53" w:rsidP="00C03C53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Añadir el tratamiento de excepciones a este código.</w:t>
      </w:r>
    </w:p>
    <w:p w:rsidR="00C03C53" w:rsidRDefault="00C03C53" w:rsidP="00C03C53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nuevo código con el tratamiento de excepciones.</w:t>
      </w:r>
    </w:p>
    <w:p w:rsidR="00C03C53" w:rsidRDefault="00C03C53" w:rsidP="00C03C53"/>
    <w:p w:rsidR="00821831" w:rsidRDefault="0082183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C03C53" w:rsidRDefault="00C03C53" w:rsidP="00C03C53">
      <w:pPr>
        <w:pStyle w:val="Ttulo1"/>
      </w:pPr>
      <w:r>
        <w:lastRenderedPageBreak/>
        <w:t>Objetivo</w:t>
      </w:r>
    </w:p>
    <w:p w:rsidR="00C03C53" w:rsidRDefault="00C03C53" w:rsidP="00C03C53"/>
    <w:p w:rsidR="00821831" w:rsidRDefault="00821831" w:rsidP="00C03C53">
      <w:r>
        <w:t>En esta práctica, el objetivo es añadir excepciones al código y comprobar que funcionan.</w:t>
      </w:r>
    </w:p>
    <w:p w:rsidR="00821831" w:rsidRDefault="00821831" w:rsidP="00C03C53">
      <w:r>
        <w:t>De la página de MSDN de Microsoft, las características de excepciones:</w:t>
      </w:r>
    </w:p>
    <w:p w:rsidR="00821831" w:rsidRDefault="00821831" w:rsidP="0082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1831">
        <w:t xml:space="preserve">Las características de control de excepciones del lenguaje C# proporcionan una manera de afrontar cualquier situación inesperada o excepcional que se presente mientras se ejecuta un programa. El control de excepciones utiliza las palabras clave try, catch y </w:t>
      </w:r>
      <w:proofErr w:type="spellStart"/>
      <w:r w:rsidRPr="00821831">
        <w:t>finally</w:t>
      </w:r>
      <w:proofErr w:type="spellEnd"/>
      <w:r w:rsidRPr="00821831">
        <w:t xml:space="preserve"> para intentar realizar acciones que podrían plantear problemas, controlar errores cuando considere que sea razonable y limpiar los recursos después. Pueden generar excepciones </w:t>
      </w:r>
      <w:proofErr w:type="spellStart"/>
      <w:r w:rsidRPr="00821831">
        <w:t>Common</w:t>
      </w:r>
      <w:proofErr w:type="spellEnd"/>
      <w:r w:rsidRPr="00821831">
        <w:t xml:space="preserve"> </w:t>
      </w:r>
      <w:proofErr w:type="spellStart"/>
      <w:r w:rsidRPr="00821831">
        <w:t>Language</w:t>
      </w:r>
      <w:proofErr w:type="spellEnd"/>
      <w:r w:rsidRPr="00821831">
        <w:t xml:space="preserve"> </w:t>
      </w:r>
      <w:proofErr w:type="spellStart"/>
      <w:r w:rsidRPr="00821831">
        <w:t>Runtime</w:t>
      </w:r>
      <w:proofErr w:type="spellEnd"/>
      <w:r w:rsidRPr="00821831">
        <w:t xml:space="preserve"> (CLR), .NET Framework, las bibliotecas de otros fabricantes o el código de aplicación. Las excepciones se crean mediante la palabra clave </w:t>
      </w:r>
      <w:proofErr w:type="spellStart"/>
      <w:r w:rsidRPr="00821831">
        <w:t>throw</w:t>
      </w:r>
      <w:proofErr w:type="spellEnd"/>
      <w:r w:rsidRPr="00821831">
        <w:t>.</w:t>
      </w:r>
    </w:p>
    <w:p w:rsidR="00821831" w:rsidRDefault="0082183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C03C53" w:rsidRDefault="00C03C53" w:rsidP="00C03C53">
      <w:pPr>
        <w:pStyle w:val="Ttulo1"/>
      </w:pPr>
      <w:proofErr w:type="spellStart"/>
      <w:r>
        <w:lastRenderedPageBreak/>
        <w:t>Codigo</w:t>
      </w:r>
      <w:proofErr w:type="spellEnd"/>
    </w:p>
    <w:p w:rsidR="00C03C53" w:rsidRDefault="00C03C53" w:rsidP="00C03C53"/>
    <w:p w:rsidR="00821831" w:rsidRPr="00682544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821831" w:rsidRPr="00682544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82544" w:rsidRPr="00682544" w:rsidRDefault="00821831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="00682544" w:rsidRPr="0068254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="00682544"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682544" w:rsidRPr="00682544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r w:rsidR="00682544" w:rsidRPr="00682544">
        <w:rPr>
          <w:rFonts w:ascii="Consolas" w:hAnsi="Consolas" w:cs="Consolas"/>
          <w:color w:val="000000"/>
          <w:sz w:val="19"/>
          <w:szCs w:val="19"/>
          <w:lang w:val="en-GB"/>
        </w:rPr>
        <w:t>, mm, aa;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</w:t>
      </w:r>
      <w:proofErr w:type="spellStart"/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dds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, mms, 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aas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"Introduzca Día: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682544">
        <w:rPr>
          <w:rFonts w:ascii="Consolas" w:hAnsi="Consolas" w:cs="Consolas"/>
          <w:color w:val="auto"/>
          <w:sz w:val="19"/>
          <w:szCs w:val="19"/>
          <w:lang w:val="en-GB"/>
        </w:rPr>
        <w:t>ExceptionInt</w:t>
      </w:r>
      <w:proofErr w:type="spellEnd"/>
      <w:r w:rsidRPr="00682544">
        <w:rPr>
          <w:rFonts w:ascii="Consolas" w:hAnsi="Consolas" w:cs="Consolas"/>
          <w:color w:val="auto"/>
          <w:sz w:val="19"/>
          <w:szCs w:val="19"/>
          <w:lang w:val="en-GB"/>
        </w:rPr>
        <w:t>();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"Introduzca Mes: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mm = </w:t>
      </w:r>
      <w:proofErr w:type="spellStart"/>
      <w:proofErr w:type="gramStart"/>
      <w:r w:rsidRPr="00682544">
        <w:rPr>
          <w:rFonts w:ascii="Consolas" w:hAnsi="Consolas" w:cs="Consolas"/>
          <w:color w:val="auto"/>
          <w:sz w:val="19"/>
          <w:szCs w:val="19"/>
          <w:lang w:val="en-GB"/>
        </w:rPr>
        <w:t>ExceptionInt</w:t>
      </w:r>
      <w:proofErr w:type="spellEnd"/>
      <w:r w:rsidRPr="00682544">
        <w:rPr>
          <w:rFonts w:ascii="Consolas" w:hAnsi="Consolas" w:cs="Consolas"/>
          <w:color w:val="auto"/>
          <w:sz w:val="19"/>
          <w:szCs w:val="19"/>
          <w:lang w:val="en-GB"/>
        </w:rPr>
        <w:t>(</w:t>
      </w:r>
      <w:proofErr w:type="gramEnd"/>
      <w:r w:rsidRPr="00682544">
        <w:rPr>
          <w:rFonts w:ascii="Consolas" w:hAnsi="Consolas" w:cs="Consolas"/>
          <w:color w:val="auto"/>
          <w:sz w:val="19"/>
          <w:szCs w:val="19"/>
          <w:lang w:val="en-GB"/>
        </w:rPr>
        <w:t>);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"Introduzca Año: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</w:t>
      </w:r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aa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682544">
        <w:rPr>
          <w:rFonts w:ascii="Consolas" w:hAnsi="Consolas" w:cs="Consolas"/>
          <w:color w:val="auto"/>
          <w:sz w:val="19"/>
          <w:szCs w:val="19"/>
          <w:lang w:val="en-GB"/>
        </w:rPr>
        <w:t>ExceptionInt</w:t>
      </w:r>
      <w:proofErr w:type="spellEnd"/>
      <w:r w:rsidRPr="00682544">
        <w:rPr>
          <w:rFonts w:ascii="Consolas" w:hAnsi="Consolas" w:cs="Consolas"/>
          <w:color w:val="auto"/>
          <w:sz w:val="19"/>
          <w:szCs w:val="19"/>
          <w:lang w:val="en-GB"/>
        </w:rPr>
        <w:t>();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0 &amp;&amp; 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31 &amp;&amp; mm &gt;= 0 &amp;&amp; mm &lt;= 12 &amp;&amp; aa &gt;= 0)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mms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mm;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aas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aa;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(mm)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3: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5: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7: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8: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10: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12: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dias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31;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((aa % 4 == 0) &amp;&amp; (aa % 100 != 0) || (aa % 400 == 0))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dias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29;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dias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28;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11: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dias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30;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dds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dias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(mms == 12)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mms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aas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mms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82544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682544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.WriteLine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82544">
        <w:rPr>
          <w:rFonts w:ascii="Consolas" w:hAnsi="Consolas" w:cs="Consolas"/>
          <w:color w:val="A31515"/>
          <w:sz w:val="19"/>
          <w:szCs w:val="19"/>
          <w:lang w:val="en-GB"/>
        </w:rPr>
        <w:t>"\n\n\n"</w:t>
      </w: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"Fecha: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"{0}//{1}//{2}"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"Fecha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BA6A6F" w:rsidRPr="00682544" w:rsidRDefault="00682544" w:rsidP="006825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821831"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</w:p>
    <w:p w:rsidR="00821831" w:rsidRPr="00682544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ExceptionInt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821831" w:rsidRPr="00682544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21831" w:rsidRPr="00682544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 = 0;</w:t>
      </w:r>
    </w:p>
    <w:p w:rsidR="00821831" w:rsidRPr="00682544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success = </w:t>
      </w:r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21831" w:rsidRPr="00682544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proofErr w:type="gramEnd"/>
    </w:p>
    <w:p w:rsidR="00821831" w:rsidRPr="00682544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21831" w:rsidRPr="00682544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proofErr w:type="gramEnd"/>
    </w:p>
    <w:p w:rsidR="00821831" w:rsidRPr="00682544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821831" w:rsidRPr="00682544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res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682544">
        <w:rPr>
          <w:rFonts w:ascii="Consolas" w:hAnsi="Consolas" w:cs="Consolas"/>
          <w:color w:val="2B91AF"/>
          <w:sz w:val="19"/>
          <w:szCs w:val="19"/>
          <w:lang w:val="en-GB"/>
        </w:rPr>
        <w:t>Convert</w:t>
      </w: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.ToInt32(</w:t>
      </w:r>
      <w:proofErr w:type="spellStart"/>
      <w:r w:rsidRPr="00682544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.ReadLine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821831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1831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1831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1831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1831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erroneo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introduzca de nuevo: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1831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831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1831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1831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21831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821831" w:rsidRDefault="00821831" w:rsidP="008218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831" w:rsidRDefault="00821831" w:rsidP="0082183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1831" w:rsidRDefault="0082183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821831" w:rsidRDefault="00821831" w:rsidP="00821831">
      <w:pPr>
        <w:pStyle w:val="Ttulo1"/>
      </w:pPr>
      <w:r>
        <w:lastRenderedPageBreak/>
        <w:t>Código en funcionamiento</w:t>
      </w:r>
    </w:p>
    <w:p w:rsidR="00821831" w:rsidRDefault="00821831">
      <w:r>
        <w:t xml:space="preserve">La forma en el que la </w:t>
      </w:r>
      <w:r w:rsidR="00252048">
        <w:t>función</w:t>
      </w:r>
      <w:r>
        <w:t xml:space="preserve"> </w:t>
      </w:r>
      <w:proofErr w:type="spellStart"/>
      <w:r w:rsidRPr="00252048">
        <w:rPr>
          <w:b/>
        </w:rPr>
        <w:t>ExceptionInt</w:t>
      </w:r>
      <w:proofErr w:type="spellEnd"/>
      <w:r>
        <w:t xml:space="preserve"> funciona es preguntando un valor y comprobando si ese valor introducido es un numero o no.</w:t>
      </w:r>
    </w:p>
    <w:p w:rsidR="00821831" w:rsidRDefault="00821831" w:rsidP="00821831">
      <w:pPr>
        <w:jc w:val="center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noProof/>
          <w:lang w:eastAsia="ko-KR"/>
        </w:rPr>
        <w:drawing>
          <wp:inline distT="0" distB="0" distL="0" distR="0" wp14:anchorId="11EC47C7" wp14:editId="12B54230">
            <wp:extent cx="27146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31" w:rsidRDefault="00821831" w:rsidP="00821831">
      <w:r>
        <w:t>El código nunca sigue hasta que se ha introducido el código bien:</w:t>
      </w:r>
    </w:p>
    <w:p w:rsidR="00821831" w:rsidRDefault="00821831" w:rsidP="00821831">
      <w:pPr>
        <w:jc w:val="center"/>
      </w:pPr>
      <w:r>
        <w:rPr>
          <w:noProof/>
          <w:lang w:eastAsia="ko-KR"/>
        </w:rPr>
        <w:drawing>
          <wp:inline distT="0" distB="0" distL="0" distR="0" wp14:anchorId="7CB6A565" wp14:editId="630F64C1">
            <wp:extent cx="31908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31" w:rsidRDefault="00252048" w:rsidP="00821831">
      <w:r>
        <w:t xml:space="preserve">También se ha modificado la función comprueba, se hace el cálculo del día siguiente si todos los valores están dentro de unos rangos aceptados. </w:t>
      </w:r>
    </w:p>
    <w:p w:rsidR="00821831" w:rsidRDefault="00B62955" w:rsidP="00821831">
      <w:pPr>
        <w:jc w:val="center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noProof/>
          <w:lang w:eastAsia="ko-KR"/>
        </w:rPr>
        <w:drawing>
          <wp:inline distT="0" distB="0" distL="0" distR="0" wp14:anchorId="1EBA9EBE" wp14:editId="639E149E">
            <wp:extent cx="2128900" cy="105262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444" cy="10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5" w:rsidRDefault="00B6295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C03C53" w:rsidRDefault="00C03C53" w:rsidP="00C03C53">
      <w:pPr>
        <w:pStyle w:val="Ttulo1"/>
      </w:pPr>
      <w:r>
        <w:lastRenderedPageBreak/>
        <w:t>Tratamiento de excepciones</w:t>
      </w:r>
    </w:p>
    <w:p w:rsidR="00B62955" w:rsidRDefault="00B62955" w:rsidP="00B62955">
      <w:r>
        <w:t xml:space="preserve">La forma en la que se ha hecho la función para el tratamiento de excepciones es simple: si a la hora de introducir un número, introduces una cadena de caracteres, esta no es </w:t>
      </w:r>
      <w:r w:rsidR="00262CDE">
        <w:t>válida</w:t>
      </w:r>
      <w:r>
        <w:t xml:space="preserve"> y se tiene que volver a introducir.</w:t>
      </w:r>
    </w:p>
    <w:p w:rsidR="00B62955" w:rsidRDefault="00B62955" w:rsidP="00B62955"/>
    <w:p w:rsidR="00B62955" w:rsidRPr="00682544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ExceptionInt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B62955" w:rsidRPr="00682544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62955" w:rsidRPr="00682544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 = 0;</w:t>
      </w:r>
    </w:p>
    <w:p w:rsidR="00B62955" w:rsidRPr="00682544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success = </w:t>
      </w:r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62955" w:rsidRPr="00682544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proofErr w:type="gramEnd"/>
    </w:p>
    <w:p w:rsidR="00B62955" w:rsidRPr="00682544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B62955" w:rsidRPr="00682544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proofErr w:type="gramEnd"/>
    </w:p>
    <w:p w:rsidR="00B62955" w:rsidRPr="00682544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B62955" w:rsidRPr="00682544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res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682544">
        <w:rPr>
          <w:rFonts w:ascii="Consolas" w:hAnsi="Consolas" w:cs="Consolas"/>
          <w:color w:val="2B91AF"/>
          <w:sz w:val="19"/>
          <w:szCs w:val="19"/>
          <w:lang w:val="en-GB"/>
        </w:rPr>
        <w:t>Convert</w:t>
      </w: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.ToInt32(</w:t>
      </w:r>
      <w:proofErr w:type="spellStart"/>
      <w:r w:rsidRPr="00682544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.ReadLine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B62955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955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2955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955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2955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erroneo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introduzca de nuevo: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955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955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2955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955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62955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62955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955" w:rsidRDefault="00B62955" w:rsidP="00B62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955" w:rsidRDefault="00B62955" w:rsidP="00B62955">
      <w:r>
        <w:t xml:space="preserve">La forma en la que esta funciona trabaja es un </w:t>
      </w:r>
      <w:r w:rsidRPr="00B62955">
        <w:rPr>
          <w:b/>
        </w:rPr>
        <w:t>do-</w:t>
      </w:r>
      <w:proofErr w:type="spellStart"/>
      <w:r w:rsidRPr="00B62955">
        <w:rPr>
          <w:b/>
        </w:rPr>
        <w:t>while</w:t>
      </w:r>
      <w:proofErr w:type="spellEnd"/>
      <w:r>
        <w:t>, que mientras no se ponga a verdadero una variable seguirá repitiendo.</w:t>
      </w:r>
    </w:p>
    <w:p w:rsidR="00B62955" w:rsidRDefault="00B62955" w:rsidP="00B62955">
      <w:r>
        <w:t xml:space="preserve">Esa variable en cuestión es un booleano llamado </w:t>
      </w:r>
      <w:proofErr w:type="spellStart"/>
      <w:r w:rsidRPr="00B62955">
        <w:rPr>
          <w:b/>
        </w:rPr>
        <w:t>success</w:t>
      </w:r>
      <w:proofErr w:type="spellEnd"/>
      <w:r>
        <w:rPr>
          <w:b/>
        </w:rPr>
        <w:t xml:space="preserve"> </w:t>
      </w:r>
      <w:r>
        <w:t xml:space="preserve">que se ha instanciado falsa desde el principio y siempre será falsa hasta que no se </w:t>
      </w:r>
      <w:r w:rsidR="00262CDE">
        <w:t>dé</w:t>
      </w:r>
      <w:r>
        <w:t xml:space="preserve"> un valor que cumpla con los requisitos.</w:t>
      </w:r>
    </w:p>
    <w:p w:rsidR="00B62955" w:rsidRDefault="00B62955" w:rsidP="00B62955">
      <w:r>
        <w:t xml:space="preserve">Dentro del try, tenemos el </w:t>
      </w:r>
      <w:proofErr w:type="spellStart"/>
      <w:r>
        <w:t>Console.ReadLine</w:t>
      </w:r>
      <w:proofErr w:type="spellEnd"/>
      <w:r>
        <w:t xml:space="preserve"> que leerá lo que introducimos por teclado, y ahí, si introducimos una cadena de texto saltara una excepción, que nos </w:t>
      </w:r>
      <w:r w:rsidR="00262CDE">
        <w:t>mostrará</w:t>
      </w:r>
      <w:r>
        <w:t xml:space="preserve"> un mensaje y se volver a repetir el bucle.</w:t>
      </w:r>
    </w:p>
    <w:p w:rsidR="00B62955" w:rsidRDefault="00B62955" w:rsidP="00B62955">
      <w:r>
        <w:t>Hasta que no se introduce un valor correcto, no pondrá a verdadero la variable que hará que el bucle siga repitiéndose.</w:t>
      </w:r>
    </w:p>
    <w:p w:rsidR="00B62955" w:rsidRDefault="00B62955">
      <w:r>
        <w:br w:type="page"/>
      </w:r>
    </w:p>
    <w:p w:rsidR="00B62955" w:rsidRDefault="00B62955" w:rsidP="00B62955">
      <w:r>
        <w:lastRenderedPageBreak/>
        <w:t xml:space="preserve">En cuanto a la comprobación de si la fecha introducida es </w:t>
      </w:r>
      <w:proofErr w:type="spellStart"/>
      <w:r>
        <w:t>correcta</w:t>
      </w:r>
      <w:r w:rsidR="00682544">
        <w:t>se</w:t>
      </w:r>
      <w:proofErr w:type="spellEnd"/>
      <w:r w:rsidR="00682544">
        <w:t xml:space="preserve"> ha hecho una modificación del código, que comprueba antes de hacer un </w:t>
      </w:r>
      <w:proofErr w:type="gramStart"/>
      <w:r w:rsidR="00682544">
        <w:t>calculo</w:t>
      </w:r>
      <w:proofErr w:type="gramEnd"/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0 &amp;&amp; 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31 &amp;&amp; mm &gt;= 0 &amp;&amp; mm &lt;= 12 &amp;&amp; aa &gt;= 0)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mms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mm;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aas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aa;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(mm)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3: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5: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7: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8: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10: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12: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dias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31;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((aa % 4 == 0) &amp;&amp; (aa % 100 != 0) || (aa % 400 == 0))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dias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29;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dias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28;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4: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6: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9: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11: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dias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30;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dds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</w:t>
      </w:r>
      <w:proofErr w:type="spell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dias</w:t>
      </w:r>
      <w:proofErr w:type="spell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dds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(mms == 12)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mms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aas</w:t>
      </w:r>
      <w:proofErr w:type="spellEnd"/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682544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</w:p>
    <w:p w:rsidR="00682544" w:rsidRP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mms</w:t>
      </w:r>
      <w:proofErr w:type="gramEnd"/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:rsid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54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"Fecha: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"{0}//{1}//{2}"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544" w:rsidRDefault="00682544" w:rsidP="006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2955" w:rsidRDefault="00B62955" w:rsidP="00682544">
      <w:r>
        <w:t xml:space="preserve">Este </w:t>
      </w:r>
      <w:proofErr w:type="spellStart"/>
      <w:r w:rsidRPr="00061739">
        <w:rPr>
          <w:b/>
        </w:rPr>
        <w:t>if</w:t>
      </w:r>
      <w:proofErr w:type="spellEnd"/>
      <w:r>
        <w:t xml:space="preserve"> se encarga de leer todos los números introducidos y comprarlos con </w:t>
      </w:r>
      <w:r w:rsidR="00061739">
        <w:t>unos requisitos.</w:t>
      </w:r>
    </w:p>
    <w:p w:rsidR="00061739" w:rsidRDefault="00061739" w:rsidP="00061739">
      <w:pPr>
        <w:pStyle w:val="Prrafodelista"/>
        <w:numPr>
          <w:ilvl w:val="0"/>
          <w:numId w:val="21"/>
        </w:numPr>
      </w:pPr>
      <w:r>
        <w:t>Si el día está entre 0 y 31.</w:t>
      </w:r>
    </w:p>
    <w:p w:rsidR="00061739" w:rsidRDefault="00061739" w:rsidP="00061739">
      <w:pPr>
        <w:pStyle w:val="Prrafodelista"/>
        <w:numPr>
          <w:ilvl w:val="0"/>
          <w:numId w:val="21"/>
        </w:numPr>
      </w:pPr>
      <w:r>
        <w:lastRenderedPageBreak/>
        <w:t>Si el mes esta entre 0 y 12.</w:t>
      </w:r>
    </w:p>
    <w:p w:rsidR="00061739" w:rsidRDefault="00061739" w:rsidP="00061739">
      <w:pPr>
        <w:pStyle w:val="Prrafodelista"/>
        <w:numPr>
          <w:ilvl w:val="0"/>
          <w:numId w:val="21"/>
        </w:numPr>
      </w:pPr>
      <w:r>
        <w:t>Y si el año es mayor a 0(en este caso).</w:t>
      </w:r>
    </w:p>
    <w:p w:rsidR="00061739" w:rsidRDefault="00061739" w:rsidP="00061739">
      <w:r>
        <w:t>Entonces, si el numero cumple esos requis</w:t>
      </w:r>
      <w:bookmarkStart w:id="5" w:name="_GoBack"/>
      <w:bookmarkEnd w:id="5"/>
      <w:r>
        <w:t>itos, el código ejecuta la parte en la que calcula el día siguiente y lo muestra.</w:t>
      </w:r>
    </w:p>
    <w:p w:rsidR="00061739" w:rsidRDefault="00061739" w:rsidP="00061739">
      <w:r>
        <w:t>Si no cumple esos requisitos, te muestra que la fecha es errónea.</w:t>
      </w:r>
    </w:p>
    <w:p w:rsidR="00061739" w:rsidRPr="00B62955" w:rsidRDefault="00061739" w:rsidP="00B62955"/>
    <w:sectPr w:rsidR="00061739" w:rsidRPr="00B62955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B00" w:rsidRDefault="00872B00" w:rsidP="00C6554A">
      <w:pPr>
        <w:spacing w:before="0" w:after="0" w:line="240" w:lineRule="auto"/>
      </w:pPr>
      <w:r>
        <w:separator/>
      </w:r>
    </w:p>
  </w:endnote>
  <w:endnote w:type="continuationSeparator" w:id="0">
    <w:p w:rsidR="00872B00" w:rsidRDefault="00872B0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epgina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82544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B00" w:rsidRDefault="00872B00" w:rsidP="00C6554A">
      <w:pPr>
        <w:spacing w:before="0" w:after="0" w:line="240" w:lineRule="auto"/>
      </w:pPr>
      <w:r>
        <w:separator/>
      </w:r>
    </w:p>
  </w:footnote>
  <w:footnote w:type="continuationSeparator" w:id="0">
    <w:p w:rsidR="00872B00" w:rsidRDefault="00872B0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060B66"/>
    <w:multiLevelType w:val="hybridMultilevel"/>
    <w:tmpl w:val="0F1281E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E46EA7"/>
    <w:multiLevelType w:val="hybridMultilevel"/>
    <w:tmpl w:val="7BAE50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C6CB6"/>
    <w:multiLevelType w:val="multilevel"/>
    <w:tmpl w:val="9714780A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AF2C67"/>
    <w:multiLevelType w:val="multilevel"/>
    <w:tmpl w:val="36444D4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14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30"/>
    <w:rsid w:val="00061739"/>
    <w:rsid w:val="001E00B7"/>
    <w:rsid w:val="00252048"/>
    <w:rsid w:val="002554CD"/>
    <w:rsid w:val="00262CDE"/>
    <w:rsid w:val="00293B83"/>
    <w:rsid w:val="002B4294"/>
    <w:rsid w:val="00333D0D"/>
    <w:rsid w:val="004C049F"/>
    <w:rsid w:val="005000E2"/>
    <w:rsid w:val="00682544"/>
    <w:rsid w:val="006A3CE7"/>
    <w:rsid w:val="00821831"/>
    <w:rsid w:val="00872B00"/>
    <w:rsid w:val="00960197"/>
    <w:rsid w:val="00AD6430"/>
    <w:rsid w:val="00B62955"/>
    <w:rsid w:val="00BA6A6F"/>
    <w:rsid w:val="00C03C53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7DBDDF-B7A2-4BD2-BAA8-A0EC362A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Puesto">
    <w:name w:val="Title"/>
    <w:basedOn w:val="Normal"/>
    <w:link w:val="Puest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Standard">
    <w:name w:val="Standard"/>
    <w:rsid w:val="00C03C53"/>
    <w:pPr>
      <w:suppressAutoHyphens/>
      <w:autoSpaceDN w:val="0"/>
      <w:spacing w:before="0" w:line="276" w:lineRule="auto"/>
      <w:textAlignment w:val="baseline"/>
    </w:pPr>
    <w:rPr>
      <w:rFonts w:ascii="Calibri" w:eastAsia="Calibri" w:hAnsi="Calibri" w:cs="Tahoma"/>
      <w:color w:val="auto"/>
      <w:kern w:val="3"/>
      <w:lang w:val="es-ES"/>
    </w:rPr>
  </w:style>
  <w:style w:type="paragraph" w:styleId="Prrafodelista">
    <w:name w:val="List Paragraph"/>
    <w:basedOn w:val="Standard"/>
    <w:rsid w:val="00C03C53"/>
    <w:pPr>
      <w:ind w:left="720"/>
    </w:pPr>
  </w:style>
  <w:style w:type="numbering" w:customStyle="1" w:styleId="WWNum1">
    <w:name w:val="WWNum1"/>
    <w:basedOn w:val="Sinlista"/>
    <w:rsid w:val="00C03C53"/>
    <w:pPr>
      <w:numPr>
        <w:numId w:val="17"/>
      </w:numPr>
    </w:pPr>
  </w:style>
  <w:style w:type="numbering" w:customStyle="1" w:styleId="WWNum2">
    <w:name w:val="WWNum2"/>
    <w:basedOn w:val="Sinlista"/>
    <w:rsid w:val="00C03C53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69</TotalTime>
  <Pages>10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Emiliano Montesdeoca del Puerto</cp:lastModifiedBy>
  <cp:revision>6</cp:revision>
  <dcterms:created xsi:type="dcterms:W3CDTF">2016-11-06T21:01:00Z</dcterms:created>
  <dcterms:modified xsi:type="dcterms:W3CDTF">2016-11-07T08:31:00Z</dcterms:modified>
</cp:coreProperties>
</file>