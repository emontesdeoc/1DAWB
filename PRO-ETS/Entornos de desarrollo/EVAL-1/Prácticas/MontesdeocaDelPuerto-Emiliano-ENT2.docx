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7E5D5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ko-KR"/>
        </w:rPr>
        <w:drawing>
          <wp:inline distT="0" distB="0" distL="0" distR="0" wp14:anchorId="32DD4E7E" wp14:editId="1C3B366D">
            <wp:extent cx="3326400" cy="4968654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853" cy="49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5D553C" w:rsidRDefault="005D553C" w:rsidP="0037444A">
      <w:pPr>
        <w:pStyle w:val="Title"/>
        <w:jc w:val="center"/>
      </w:pPr>
      <w:r w:rsidRPr="005D553C">
        <w:t>Practica unidad 3</w:t>
      </w:r>
    </w:p>
    <w:p w:rsidR="00C6554A" w:rsidRPr="005D553C" w:rsidRDefault="005D553C" w:rsidP="0037444A">
      <w:pPr>
        <w:pStyle w:val="Subtitle"/>
        <w:jc w:val="center"/>
      </w:pPr>
      <w:r w:rsidRPr="005D553C">
        <w:t xml:space="preserve">Depuracion en </w:t>
      </w:r>
      <w:r w:rsidR="007E5D50">
        <w:t>ECLIPSE IDE</w:t>
      </w:r>
    </w:p>
    <w:p w:rsidR="00C6554A" w:rsidRDefault="005D553C" w:rsidP="0037444A">
      <w:pPr>
        <w:pStyle w:val="Title"/>
        <w:pBdr>
          <w:bottom w:val="single" w:sz="4" w:space="1" w:color="auto"/>
        </w:pBdr>
        <w:jc w:val="center"/>
      </w:pPr>
      <w:r w:rsidRPr="0037444A">
        <w:rPr>
          <w:sz w:val="52"/>
        </w:rPr>
        <w:t>Emiliano Montesdeoca</w:t>
      </w:r>
      <w:r w:rsidR="00C6554A" w:rsidRPr="0037444A">
        <w:rPr>
          <w:sz w:val="52"/>
        </w:rPr>
        <w:t xml:space="preserve"> | </w:t>
      </w:r>
      <w:r w:rsidRPr="0037444A">
        <w:rPr>
          <w:sz w:val="52"/>
        </w:rPr>
        <w:t>1ºDAW-B</w:t>
      </w:r>
      <w:r w:rsidR="00C6554A" w:rsidRPr="0037444A">
        <w:rPr>
          <w:sz w:val="52"/>
        </w:rPr>
        <w:t xml:space="preserve"> | </w:t>
      </w:r>
      <w:r w:rsidRPr="0037444A">
        <w:rPr>
          <w:sz w:val="52"/>
        </w:rPr>
        <w:t>17/10/2016</w:t>
      </w:r>
      <w:r w:rsidR="00C6554A" w:rsidRPr="005D553C">
        <w:br w:type="page"/>
      </w:r>
      <w:r>
        <w:lastRenderedPageBreak/>
        <w:t>Índice</w:t>
      </w:r>
    </w:p>
    <w:p w:rsidR="005D553C" w:rsidRDefault="005D553C" w:rsidP="005D553C">
      <w:pPr>
        <w:pStyle w:val="ListNumber"/>
        <w:numPr>
          <w:ilvl w:val="0"/>
          <w:numId w:val="19"/>
        </w:numPr>
      </w:pPr>
      <w:r>
        <w:t>Introducción.</w:t>
      </w:r>
    </w:p>
    <w:p w:rsidR="005D553C" w:rsidRDefault="005D553C" w:rsidP="005D553C">
      <w:pPr>
        <w:pStyle w:val="ListNumber"/>
        <w:numPr>
          <w:ilvl w:val="0"/>
          <w:numId w:val="19"/>
        </w:numPr>
      </w:pPr>
      <w:r>
        <w:t>Enunciado.</w:t>
      </w:r>
    </w:p>
    <w:p w:rsidR="005D553C" w:rsidRDefault="005D553C" w:rsidP="005D553C">
      <w:pPr>
        <w:pStyle w:val="ListNumber"/>
        <w:numPr>
          <w:ilvl w:val="0"/>
          <w:numId w:val="19"/>
        </w:numPr>
      </w:pPr>
      <w:r>
        <w:t>Código.</w:t>
      </w:r>
    </w:p>
    <w:p w:rsidR="005D553C" w:rsidRDefault="005D553C" w:rsidP="005D553C">
      <w:pPr>
        <w:pStyle w:val="ListNumber"/>
        <w:numPr>
          <w:ilvl w:val="0"/>
          <w:numId w:val="19"/>
        </w:numPr>
      </w:pPr>
      <w:r>
        <w:t>Depuración.</w:t>
      </w:r>
    </w:p>
    <w:p w:rsidR="005D553C" w:rsidRDefault="005D553C" w:rsidP="005D553C">
      <w:pPr>
        <w:pStyle w:val="ListNumber"/>
        <w:numPr>
          <w:ilvl w:val="1"/>
          <w:numId w:val="19"/>
        </w:numPr>
      </w:pPr>
      <w:r>
        <w:t>Línea a línea.</w:t>
      </w:r>
    </w:p>
    <w:p w:rsidR="005D553C" w:rsidRDefault="005D553C" w:rsidP="005D553C">
      <w:pPr>
        <w:pStyle w:val="ListNumber"/>
        <w:numPr>
          <w:ilvl w:val="1"/>
          <w:numId w:val="19"/>
        </w:numPr>
      </w:pPr>
      <w:r>
        <w:t>Cambio de valores en depuración</w:t>
      </w:r>
    </w:p>
    <w:p w:rsidR="005D553C" w:rsidRPr="005D553C" w:rsidRDefault="005D553C" w:rsidP="005D553C">
      <w:pPr>
        <w:pStyle w:val="ListNumber"/>
        <w:numPr>
          <w:ilvl w:val="1"/>
          <w:numId w:val="19"/>
        </w:numPr>
      </w:pPr>
      <w:r>
        <w:t xml:space="preserve">Punto de </w:t>
      </w:r>
      <w:r w:rsidR="000C3ED1">
        <w:t>interrupción</w:t>
      </w:r>
    </w:p>
    <w:p w:rsidR="000C3ED1" w:rsidRDefault="000C3ED1">
      <w:r>
        <w:br w:type="page"/>
      </w:r>
    </w:p>
    <w:p w:rsidR="005D553C" w:rsidRDefault="000C3ED1" w:rsidP="0052128F">
      <w:pPr>
        <w:pStyle w:val="Heading1"/>
        <w:pBdr>
          <w:bottom w:val="single" w:sz="4" w:space="1" w:color="auto"/>
        </w:pBdr>
        <w:jc w:val="center"/>
      </w:pPr>
      <w:r>
        <w:lastRenderedPageBreak/>
        <w:t>Introducción</w:t>
      </w:r>
    </w:p>
    <w:p w:rsidR="000C3ED1" w:rsidRDefault="000C3ED1" w:rsidP="000C3ED1">
      <w:r>
        <w:t xml:space="preserve">A </w:t>
      </w:r>
      <w:r w:rsidR="00A63F23">
        <w:t>continuación,</w:t>
      </w:r>
      <w:r>
        <w:t xml:space="preserve"> se </w:t>
      </w:r>
      <w:r w:rsidR="00A63F23">
        <w:t>desarrollará</w:t>
      </w:r>
      <w:r>
        <w:t xml:space="preserve"> la </w:t>
      </w:r>
      <w:r w:rsidR="00A63F23">
        <w:t>práctica</w:t>
      </w:r>
      <w:r>
        <w:t xml:space="preserve"> </w:t>
      </w:r>
      <w:r w:rsidR="00A63F23">
        <w:t xml:space="preserve">de depuración de la práctica número 3 que se basa en calcular el día siguiente introduciendo una fecha en modo comando. El estudio de la depuración se realiza en el entorno de desarrollo </w:t>
      </w:r>
      <w:r w:rsidR="007E5D50">
        <w:t>Eclipse y</w:t>
      </w:r>
      <w:r w:rsidR="00A63F23">
        <w:t xml:space="preserve"> el lenguaje utilizado para la práctica es </w:t>
      </w:r>
      <w:r w:rsidR="00E4356B">
        <w:t>Java</w:t>
      </w:r>
      <w:r w:rsidR="00A63F23">
        <w:t>.</w:t>
      </w:r>
    </w:p>
    <w:p w:rsidR="007E5D50" w:rsidRDefault="007E5D50" w:rsidP="000C3ED1">
      <w:r>
        <w:t>Cabe destacar que la versión utilizada para esta práctica del entorno de desarrollo es una superior y puede parecer diferente estéticamente.</w:t>
      </w:r>
    </w:p>
    <w:p w:rsidR="00A63F23" w:rsidRDefault="00A63F23" w:rsidP="0052128F">
      <w:pPr>
        <w:pStyle w:val="Heading1"/>
        <w:pBdr>
          <w:bottom w:val="single" w:sz="4" w:space="1" w:color="auto"/>
        </w:pBdr>
        <w:jc w:val="center"/>
      </w:pPr>
      <w:r>
        <w:t>Enunciado.</w:t>
      </w:r>
    </w:p>
    <w:p w:rsidR="00A63F23" w:rsidRPr="00A63F23" w:rsidRDefault="00A63F23" w:rsidP="00A63F23">
      <w:r>
        <w:t>Enunciado citado desd</w:t>
      </w:r>
      <w:bookmarkStart w:id="5" w:name="_GoBack"/>
      <w:bookmarkEnd w:id="5"/>
      <w:r>
        <w:t>e el documento entregado por el profesor:</w:t>
      </w:r>
    </w:p>
    <w:p w:rsidR="00A63F23" w:rsidRPr="00A63F23" w:rsidRDefault="00E4356B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 el programa que teníamos en C# </w:t>
      </w:r>
      <w:proofErr w:type="spellStart"/>
      <w:r>
        <w:t>Diamañana</w:t>
      </w:r>
      <w:proofErr w:type="spellEnd"/>
      <w:r>
        <w:t>, hacerlo en Java para hacer una depuración.</w:t>
      </w:r>
    </w:p>
    <w:p w:rsidR="00A63F23" w:rsidRDefault="00A63F23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Primero probar una ejecución normal-</w:t>
      </w:r>
    </w:p>
    <w:p w:rsidR="00A63F23" w:rsidRDefault="00A63F23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Después mediante F11 probamos la depuración línea a línea.</w:t>
      </w:r>
    </w:p>
    <w:p w:rsidR="00A63F23" w:rsidRDefault="00A63F23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la Ventana de Locales vemos las variables y los contenidos que van teniendo.</w:t>
      </w:r>
    </w:p>
    <w:p w:rsidR="00A63F23" w:rsidRDefault="00A63F23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Después de la anterior opción, cambiamos el valor de alguna de las variables en la ventana de Locales o la de Inspección.</w:t>
      </w:r>
    </w:p>
    <w:p w:rsidR="00A63F23" w:rsidRDefault="00A63F23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Comprobar que el resultado se ajusta al nuevo valor de la variable.</w:t>
      </w:r>
    </w:p>
    <w:p w:rsidR="00A63F23" w:rsidRPr="00E81BA3" w:rsidRDefault="00A63F23" w:rsidP="00A63F23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BA3">
        <w:t>Poner un punto de interrupción y continuar la ejecución desde ahí.</w:t>
      </w:r>
    </w:p>
    <w:p w:rsidR="00F26BD3" w:rsidRDefault="00F26BD3">
      <w:r>
        <w:t>A continuación se realizara un estudio del código y de cómo funciona parte por parte una vez introducido los valores que se piden.</w:t>
      </w:r>
      <w:r>
        <w:br w:type="page"/>
      </w:r>
    </w:p>
    <w:p w:rsidR="005D553C" w:rsidRPr="00E4356B" w:rsidRDefault="00833A58" w:rsidP="0052128F">
      <w:pPr>
        <w:pStyle w:val="Heading1"/>
        <w:pBdr>
          <w:bottom w:val="single" w:sz="4" w:space="1" w:color="auto"/>
        </w:pBdr>
        <w:jc w:val="center"/>
      </w:pPr>
      <w:proofErr w:type="spellStart"/>
      <w:r w:rsidRPr="00E4356B">
        <w:lastRenderedPageBreak/>
        <w:t>Código</w:t>
      </w:r>
      <w:proofErr w:type="spellEnd"/>
      <w:r w:rsidR="00A63F23" w:rsidRPr="00E4356B">
        <w:t>.</w:t>
      </w:r>
    </w:p>
    <w:p w:rsidR="00E4356B" w:rsidRPr="00E4356B" w:rsidRDefault="00833A58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="00E4356B" w:rsidRPr="00E4356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E4356B" w:rsidRPr="00E4356B">
        <w:rPr>
          <w:rFonts w:ascii="Consolas" w:hAnsi="Consolas" w:cs="Consolas"/>
          <w:color w:val="000000"/>
          <w:sz w:val="20"/>
          <w:szCs w:val="20"/>
        </w:rPr>
        <w:t xml:space="preserve"> practicadepuracion2;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4356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E4356B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PracticaDepuracion2 {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E4356B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E4356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356B">
        <w:rPr>
          <w:rFonts w:ascii="Consolas" w:hAnsi="Consolas" w:cs="Consolas"/>
          <w:color w:val="6A3E3E"/>
          <w:sz w:val="20"/>
          <w:szCs w:val="20"/>
        </w:rPr>
        <w:t>mm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356B">
        <w:rPr>
          <w:rFonts w:ascii="Consolas" w:hAnsi="Consolas" w:cs="Consolas"/>
          <w:color w:val="6A3E3E"/>
          <w:sz w:val="20"/>
          <w:szCs w:val="20"/>
        </w:rPr>
        <w:t>aa</w:t>
      </w:r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356B">
        <w:rPr>
          <w:rFonts w:ascii="Consolas" w:hAnsi="Consolas" w:cs="Consolas"/>
          <w:color w:val="6A3E3E"/>
          <w:sz w:val="20"/>
          <w:szCs w:val="20"/>
        </w:rPr>
        <w:t>mms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aas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dias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E435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E4356B">
        <w:rPr>
          <w:rFonts w:ascii="Consolas" w:hAnsi="Consolas" w:cs="Consolas"/>
          <w:color w:val="000000"/>
          <w:sz w:val="20"/>
          <w:szCs w:val="20"/>
        </w:rPr>
        <w:t>);</w:t>
      </w:r>
    </w:p>
    <w:p w:rsid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"Introduzca Día: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"Introduzca Mes: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4356B">
        <w:rPr>
          <w:rFonts w:ascii="Consolas" w:hAnsi="Consolas" w:cs="Consolas"/>
          <w:color w:val="6A3E3E"/>
          <w:sz w:val="20"/>
          <w:szCs w:val="20"/>
        </w:rPr>
        <w:t>mm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4356B">
        <w:rPr>
          <w:rFonts w:ascii="Consolas" w:hAnsi="Consolas" w:cs="Consolas"/>
          <w:color w:val="6A3E3E"/>
          <w:sz w:val="20"/>
          <w:szCs w:val="20"/>
        </w:rPr>
        <w:t>sc</w:t>
      </w:r>
      <w:r w:rsidRPr="00E4356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E4356B">
        <w:rPr>
          <w:rFonts w:ascii="Consolas" w:hAnsi="Consolas" w:cs="Consolas"/>
          <w:color w:val="000000"/>
          <w:sz w:val="20"/>
          <w:szCs w:val="20"/>
        </w:rPr>
        <w:t>();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356B">
        <w:rPr>
          <w:rFonts w:ascii="Consolas" w:hAnsi="Consolas" w:cs="Consolas"/>
          <w:color w:val="000000"/>
          <w:sz w:val="20"/>
          <w:szCs w:val="20"/>
        </w:rPr>
        <w:t>System.</w:t>
      </w:r>
      <w:r w:rsidRPr="00E435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35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(</w:t>
      </w:r>
      <w:r w:rsidRPr="00E4356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4356B">
        <w:rPr>
          <w:rFonts w:ascii="Consolas" w:hAnsi="Consolas" w:cs="Consolas"/>
          <w:color w:val="2A00FF"/>
          <w:sz w:val="20"/>
          <w:szCs w:val="20"/>
        </w:rPr>
        <w:t>Introduzca</w:t>
      </w:r>
      <w:proofErr w:type="spellEnd"/>
      <w:r w:rsidRPr="00E4356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4356B">
        <w:rPr>
          <w:rFonts w:ascii="Consolas" w:hAnsi="Consolas" w:cs="Consolas"/>
          <w:color w:val="2A00FF"/>
          <w:sz w:val="20"/>
          <w:szCs w:val="20"/>
        </w:rPr>
        <w:t>Año</w:t>
      </w:r>
      <w:proofErr w:type="spellEnd"/>
      <w:r w:rsidRPr="00E4356B">
        <w:rPr>
          <w:rFonts w:ascii="Consolas" w:hAnsi="Consolas" w:cs="Consolas"/>
          <w:color w:val="2A00FF"/>
          <w:sz w:val="20"/>
          <w:szCs w:val="20"/>
        </w:rPr>
        <w:t>: "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4356B">
        <w:rPr>
          <w:rFonts w:ascii="Consolas" w:hAnsi="Consolas" w:cs="Consolas"/>
          <w:color w:val="6A3E3E"/>
          <w:sz w:val="20"/>
          <w:szCs w:val="20"/>
        </w:rPr>
        <w:t>aa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4356B">
        <w:rPr>
          <w:rFonts w:ascii="Consolas" w:hAnsi="Consolas" w:cs="Consolas"/>
          <w:color w:val="6A3E3E"/>
          <w:sz w:val="20"/>
          <w:szCs w:val="20"/>
        </w:rPr>
        <w:t>sc</w:t>
      </w:r>
      <w:r w:rsidRPr="00E4356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E4356B">
        <w:rPr>
          <w:rFonts w:ascii="Consolas" w:hAnsi="Consolas" w:cs="Consolas"/>
          <w:color w:val="000000"/>
          <w:sz w:val="20"/>
          <w:szCs w:val="20"/>
        </w:rPr>
        <w:t xml:space="preserve">();        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4356B">
        <w:rPr>
          <w:rFonts w:ascii="Consolas" w:hAnsi="Consolas" w:cs="Consolas"/>
          <w:color w:val="6A3E3E"/>
          <w:sz w:val="20"/>
          <w:szCs w:val="20"/>
        </w:rPr>
        <w:t>mms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4356B">
        <w:rPr>
          <w:rFonts w:ascii="Consolas" w:hAnsi="Consolas" w:cs="Consolas"/>
          <w:color w:val="6A3E3E"/>
          <w:sz w:val="20"/>
          <w:szCs w:val="20"/>
        </w:rPr>
        <w:t>mm</w:t>
      </w:r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aas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4356B">
        <w:rPr>
          <w:rFonts w:ascii="Consolas" w:hAnsi="Consolas" w:cs="Consolas"/>
          <w:color w:val="6A3E3E"/>
          <w:sz w:val="20"/>
          <w:szCs w:val="20"/>
        </w:rPr>
        <w:t>aa</w:t>
      </w:r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356B">
        <w:rPr>
          <w:rFonts w:ascii="Consolas" w:hAnsi="Consolas" w:cs="Consolas"/>
          <w:color w:val="6A3E3E"/>
          <w:sz w:val="20"/>
          <w:szCs w:val="20"/>
        </w:rPr>
        <w:t>mm</w:t>
      </w:r>
      <w:r w:rsidRPr="00E4356B">
        <w:rPr>
          <w:rFonts w:ascii="Consolas" w:hAnsi="Consolas" w:cs="Consolas"/>
          <w:color w:val="000000"/>
          <w:sz w:val="20"/>
          <w:szCs w:val="20"/>
        </w:rPr>
        <w:t>)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dias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E4356B">
        <w:rPr>
          <w:rFonts w:ascii="Consolas" w:hAnsi="Consolas" w:cs="Consolas"/>
          <w:color w:val="6A3E3E"/>
          <w:sz w:val="20"/>
          <w:szCs w:val="20"/>
        </w:rPr>
        <w:t>aa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% 4 == 0) &amp;&amp; (</w:t>
      </w:r>
      <w:r w:rsidRPr="00E4356B">
        <w:rPr>
          <w:rFonts w:ascii="Consolas" w:hAnsi="Consolas" w:cs="Consolas"/>
          <w:color w:val="6A3E3E"/>
          <w:sz w:val="20"/>
          <w:szCs w:val="20"/>
        </w:rPr>
        <w:t>aa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 w:rsidRPr="00E4356B">
        <w:rPr>
          <w:rFonts w:ascii="Consolas" w:hAnsi="Consolas" w:cs="Consolas"/>
          <w:color w:val="000000"/>
          <w:sz w:val="20"/>
          <w:szCs w:val="20"/>
        </w:rPr>
        <w:t>100 !</w:t>
      </w:r>
      <w:proofErr w:type="gramEnd"/>
      <w:r w:rsidRPr="00E4356B">
        <w:rPr>
          <w:rFonts w:ascii="Consolas" w:hAnsi="Consolas" w:cs="Consolas"/>
          <w:color w:val="000000"/>
          <w:sz w:val="20"/>
          <w:szCs w:val="20"/>
        </w:rPr>
        <w:t>= 0) || (</w:t>
      </w:r>
      <w:r w:rsidRPr="00E4356B">
        <w:rPr>
          <w:rFonts w:ascii="Consolas" w:hAnsi="Consolas" w:cs="Consolas"/>
          <w:color w:val="6A3E3E"/>
          <w:sz w:val="20"/>
          <w:szCs w:val="20"/>
        </w:rPr>
        <w:t>aa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% 400 == 0))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dias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29;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dias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28;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dias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4356B">
        <w:rPr>
          <w:rFonts w:ascii="Consolas" w:hAnsi="Consolas" w:cs="Consolas"/>
          <w:color w:val="000000"/>
          <w:sz w:val="20"/>
          <w:szCs w:val="20"/>
        </w:rPr>
        <w:t>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dias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)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356B">
        <w:rPr>
          <w:rFonts w:ascii="Consolas" w:hAnsi="Consolas" w:cs="Consolas"/>
          <w:color w:val="6A3E3E"/>
          <w:sz w:val="20"/>
          <w:szCs w:val="20"/>
        </w:rPr>
        <w:t>mms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== 12)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color w:val="6A3E3E"/>
          <w:sz w:val="20"/>
          <w:szCs w:val="20"/>
        </w:rPr>
        <w:t>mms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aas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++;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E435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4356B">
        <w:rPr>
          <w:rFonts w:ascii="Consolas" w:hAnsi="Consolas" w:cs="Consolas"/>
          <w:color w:val="6A3E3E"/>
          <w:sz w:val="20"/>
          <w:szCs w:val="20"/>
        </w:rPr>
        <w:t>mms</w:t>
      </w:r>
      <w:r w:rsidRPr="00E4356B">
        <w:rPr>
          <w:rFonts w:ascii="Consolas" w:hAnsi="Consolas" w:cs="Consolas"/>
          <w:color w:val="000000"/>
          <w:sz w:val="20"/>
          <w:szCs w:val="20"/>
        </w:rPr>
        <w:t>++;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E4356B">
        <w:rPr>
          <w:rFonts w:ascii="Consolas" w:hAnsi="Consolas" w:cs="Consolas"/>
          <w:color w:val="000000"/>
          <w:sz w:val="20"/>
          <w:szCs w:val="20"/>
        </w:rPr>
        <w:t>System.</w:t>
      </w:r>
      <w:r w:rsidRPr="00E435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35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(</w:t>
      </w:r>
      <w:r w:rsidRPr="00E4356B">
        <w:rPr>
          <w:rFonts w:ascii="Consolas" w:hAnsi="Consolas" w:cs="Consolas"/>
          <w:color w:val="2A00FF"/>
          <w:sz w:val="20"/>
          <w:szCs w:val="20"/>
        </w:rPr>
        <w:t>"\n\n\n"</w:t>
      </w:r>
      <w:r w:rsidRPr="00E4356B">
        <w:rPr>
          <w:rFonts w:ascii="Consolas" w:hAnsi="Consolas" w:cs="Consolas"/>
          <w:color w:val="000000"/>
          <w:sz w:val="20"/>
          <w:szCs w:val="20"/>
        </w:rPr>
        <w:t>);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E4356B">
        <w:rPr>
          <w:rFonts w:ascii="Consolas" w:hAnsi="Consolas" w:cs="Consolas"/>
          <w:color w:val="000000"/>
          <w:sz w:val="20"/>
          <w:szCs w:val="20"/>
        </w:rPr>
        <w:t>System.</w:t>
      </w:r>
      <w:r w:rsidRPr="00E435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35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(</w:t>
      </w:r>
      <w:r w:rsidRPr="00E4356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4356B">
        <w:rPr>
          <w:rFonts w:ascii="Consolas" w:hAnsi="Consolas" w:cs="Consolas"/>
          <w:color w:val="2A00FF"/>
          <w:sz w:val="20"/>
          <w:szCs w:val="20"/>
        </w:rPr>
        <w:t>Fecha</w:t>
      </w:r>
      <w:proofErr w:type="spellEnd"/>
      <w:r w:rsidRPr="00E4356B">
        <w:rPr>
          <w:rFonts w:ascii="Consolas" w:hAnsi="Consolas" w:cs="Consolas"/>
          <w:color w:val="2A00FF"/>
          <w:sz w:val="20"/>
          <w:szCs w:val="20"/>
        </w:rPr>
        <w:t>:  "</w:t>
      </w:r>
      <w:r w:rsidRPr="00E4356B">
        <w:rPr>
          <w:rFonts w:ascii="Consolas" w:hAnsi="Consolas" w:cs="Consolas"/>
          <w:color w:val="000000"/>
          <w:sz w:val="20"/>
          <w:szCs w:val="20"/>
        </w:rPr>
        <w:t>);</w:t>
      </w:r>
    </w:p>
    <w:p w:rsidR="00E4356B" w:rsidRP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E4356B">
        <w:rPr>
          <w:rFonts w:ascii="Consolas" w:hAnsi="Consolas" w:cs="Consolas"/>
          <w:color w:val="000000"/>
          <w:sz w:val="20"/>
          <w:szCs w:val="20"/>
        </w:rPr>
        <w:t>System.</w:t>
      </w:r>
      <w:r w:rsidRPr="00E435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35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dds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4356B">
        <w:rPr>
          <w:rFonts w:ascii="Consolas" w:hAnsi="Consolas" w:cs="Consolas"/>
          <w:color w:val="2A00FF"/>
          <w:sz w:val="20"/>
          <w:szCs w:val="20"/>
        </w:rPr>
        <w:t>"//"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4356B">
        <w:rPr>
          <w:rFonts w:ascii="Consolas" w:hAnsi="Consolas" w:cs="Consolas"/>
          <w:color w:val="6A3E3E"/>
          <w:sz w:val="20"/>
          <w:szCs w:val="20"/>
        </w:rPr>
        <w:t>mms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4356B">
        <w:rPr>
          <w:rFonts w:ascii="Consolas" w:hAnsi="Consolas" w:cs="Consolas"/>
          <w:color w:val="2A00FF"/>
          <w:sz w:val="20"/>
          <w:szCs w:val="20"/>
        </w:rPr>
        <w:t>"//"</w:t>
      </w:r>
      <w:r w:rsidRPr="00E435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E4356B">
        <w:rPr>
          <w:rFonts w:ascii="Consolas" w:hAnsi="Consolas" w:cs="Consolas"/>
          <w:color w:val="6A3E3E"/>
          <w:sz w:val="20"/>
          <w:szCs w:val="20"/>
        </w:rPr>
        <w:t>aas</w:t>
      </w:r>
      <w:proofErr w:type="spellEnd"/>
      <w:r w:rsidRPr="00E4356B">
        <w:rPr>
          <w:rFonts w:ascii="Consolas" w:hAnsi="Consolas" w:cs="Consolas"/>
          <w:color w:val="000000"/>
          <w:sz w:val="20"/>
          <w:szCs w:val="20"/>
        </w:rPr>
        <w:t>);</w:t>
      </w:r>
    </w:p>
    <w:p w:rsidR="00E4356B" w:rsidRDefault="00E4356B" w:rsidP="00E4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356B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6BD3" w:rsidRDefault="00E4356B" w:rsidP="00E4356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26BD3">
        <w:br w:type="page"/>
      </w:r>
    </w:p>
    <w:p w:rsidR="00A63F23" w:rsidRPr="0052128F" w:rsidRDefault="00F26BD3" w:rsidP="0052128F">
      <w:pPr>
        <w:pStyle w:val="Heading2"/>
        <w:pBdr>
          <w:bottom w:val="single" w:sz="4" w:space="1" w:color="auto"/>
        </w:pBdr>
        <w:jc w:val="center"/>
        <w:rPr>
          <w:sz w:val="28"/>
        </w:rPr>
      </w:pPr>
      <w:r w:rsidRPr="0052128F">
        <w:rPr>
          <w:sz w:val="28"/>
        </w:rPr>
        <w:lastRenderedPageBreak/>
        <w:t>Código en funcionamiento.</w:t>
      </w:r>
    </w:p>
    <w:p w:rsidR="00F26BD3" w:rsidRDefault="00F26BD3" w:rsidP="00F26BD3">
      <w:r>
        <w:t>Una vez iniciada el programa nos pide los valores del día, mes y año que queramos.</w:t>
      </w:r>
    </w:p>
    <w:p w:rsidR="00F26BD3" w:rsidRDefault="00AD2812" w:rsidP="00F26BD3">
      <w:pPr>
        <w:jc w:val="center"/>
      </w:pPr>
      <w:r>
        <w:rPr>
          <w:noProof/>
          <w:lang w:eastAsia="ko-KR"/>
        </w:rPr>
        <w:drawing>
          <wp:inline distT="0" distB="0" distL="0" distR="0" wp14:anchorId="232BEE4D" wp14:editId="73AFDDC4">
            <wp:extent cx="14478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3" w:rsidRDefault="00F26BD3" w:rsidP="00F26BD3">
      <w:r>
        <w:t>Una vez introducido esos valores, procede a calcular el siguiente día al que introducimos.</w:t>
      </w:r>
    </w:p>
    <w:p w:rsidR="00F26BD3" w:rsidRDefault="00AD2812" w:rsidP="00F26BD3">
      <w:pPr>
        <w:jc w:val="center"/>
      </w:pPr>
      <w:r>
        <w:rPr>
          <w:noProof/>
          <w:lang w:eastAsia="ko-KR"/>
        </w:rPr>
        <w:drawing>
          <wp:inline distT="0" distB="0" distL="0" distR="0" wp14:anchorId="44CF7350" wp14:editId="208C27AE">
            <wp:extent cx="1876425" cy="1028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90" w:rsidRDefault="00C66490" w:rsidP="00C66490">
      <w:r>
        <w:t>El programa también está encargado de calcular si el día siguiente significaría un cambio de mes:</w:t>
      </w:r>
    </w:p>
    <w:p w:rsidR="00C66490" w:rsidRDefault="00AD2812" w:rsidP="00C66490">
      <w:pPr>
        <w:jc w:val="center"/>
      </w:pPr>
      <w:r>
        <w:rPr>
          <w:noProof/>
          <w:lang w:eastAsia="ko-KR"/>
        </w:rPr>
        <w:drawing>
          <wp:inline distT="0" distB="0" distL="0" distR="0" wp14:anchorId="12D3050E" wp14:editId="206B6335">
            <wp:extent cx="1504950" cy="1038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90" w:rsidRDefault="00C66490" w:rsidP="00C66490">
      <w:r>
        <w:t>También realiza el cálculo con los años:</w:t>
      </w:r>
    </w:p>
    <w:p w:rsidR="00C66490" w:rsidRDefault="00AD2812" w:rsidP="00C66490">
      <w:pPr>
        <w:jc w:val="center"/>
      </w:pPr>
      <w:r>
        <w:rPr>
          <w:noProof/>
          <w:lang w:eastAsia="ko-KR"/>
        </w:rPr>
        <w:drawing>
          <wp:inline distT="0" distB="0" distL="0" distR="0" wp14:anchorId="57F3D976" wp14:editId="791CC5CE">
            <wp:extent cx="150495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5D" w:rsidRDefault="00903F5D" w:rsidP="00903F5D">
      <w:r>
        <w:t>Y por último se encarga de calcular si el año es bisiesto o no:</w:t>
      </w:r>
    </w:p>
    <w:p w:rsidR="00903F5D" w:rsidRDefault="0037444A" w:rsidP="00903F5D">
      <w:pPr>
        <w:jc w:val="center"/>
      </w:pPr>
      <w:r>
        <w:rPr>
          <w:noProof/>
          <w:lang w:eastAsia="ko-KR"/>
        </w:rPr>
        <w:drawing>
          <wp:inline distT="0" distB="0" distL="0" distR="0" wp14:anchorId="4B3F045F" wp14:editId="12806F64">
            <wp:extent cx="1485900" cy="1028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5D">
        <w:rPr>
          <w:noProof/>
          <w:lang w:eastAsia="es-ES"/>
        </w:rPr>
        <w:t xml:space="preserve"> </w:t>
      </w:r>
      <w:r>
        <w:rPr>
          <w:noProof/>
          <w:lang w:eastAsia="ko-KR"/>
        </w:rPr>
        <w:drawing>
          <wp:inline distT="0" distB="0" distL="0" distR="0" wp14:anchorId="2349C778" wp14:editId="18E79D7A">
            <wp:extent cx="1485900" cy="1038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5D" w:rsidRDefault="00903F5D">
      <w:r>
        <w:br w:type="page"/>
      </w:r>
    </w:p>
    <w:p w:rsidR="00903F5D" w:rsidRDefault="00700011" w:rsidP="00406D4F">
      <w:pPr>
        <w:pStyle w:val="Heading1"/>
        <w:jc w:val="center"/>
      </w:pPr>
      <w:r>
        <w:lastRenderedPageBreak/>
        <w:t>Depuración</w:t>
      </w:r>
    </w:p>
    <w:p w:rsidR="00700011" w:rsidRDefault="00700011" w:rsidP="00406D4F">
      <w:pPr>
        <w:pStyle w:val="Heading2"/>
        <w:jc w:val="center"/>
      </w:pPr>
      <w:r>
        <w:t>Depuracion linea a linea</w:t>
      </w:r>
    </w:p>
    <w:p w:rsidR="00700011" w:rsidRDefault="00700011" w:rsidP="00700011">
      <w:r>
        <w:t xml:space="preserve">La </w:t>
      </w:r>
      <w:r w:rsidR="00861511">
        <w:t>depuración línea a línea consiste en poder ver cómo f</w:t>
      </w:r>
      <w:r w:rsidR="00805B13">
        <w:t xml:space="preserve">unciona el programa paso a paso, </w:t>
      </w:r>
      <w:r w:rsidR="007E5D50">
        <w:t>así</w:t>
      </w:r>
      <w:r w:rsidR="00805B13">
        <w:t xml:space="preserve"> podemos detectar </w:t>
      </w:r>
      <w:r w:rsidR="007E5D50">
        <w:t>fácilmente</w:t>
      </w:r>
      <w:r w:rsidR="00805B13">
        <w:t xml:space="preserve"> que parte no funciona de nuestro código.</w:t>
      </w:r>
    </w:p>
    <w:p w:rsidR="0037444A" w:rsidRDefault="0037444A" w:rsidP="00700011">
      <w:r>
        <w:t>Para activar la depuración línea a línea obligatoriamente hay que agregar un punto de interrupción, y se hace dando clic derecho en el lado azul, en la línea que queremos y agregar un punto de interrupción.</w:t>
      </w:r>
    </w:p>
    <w:p w:rsidR="0037444A" w:rsidRDefault="0037444A" w:rsidP="00700011">
      <w:r>
        <w:t>Desde ahí pulsamos F5 e iremos línea a línea.</w:t>
      </w:r>
    </w:p>
    <w:p w:rsidR="00861511" w:rsidRDefault="007E5D50" w:rsidP="00700011">
      <w:r>
        <w:rPr>
          <w:noProof/>
          <w:lang w:eastAsia="ko-KR"/>
        </w:rPr>
        <w:drawing>
          <wp:inline distT="0" distB="0" distL="0" distR="0" wp14:anchorId="37D3EFE3" wp14:editId="0F39593E">
            <wp:extent cx="5486400" cy="18840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50" w:rsidRDefault="00861511" w:rsidP="00700011">
      <w:r>
        <w:t>Aquí podemos ver como se encuentra a la espera de recibir un numero por el usuario utilizando el teclado</w:t>
      </w:r>
      <w:r w:rsidR="00185EFE">
        <w:t>.</w:t>
      </w:r>
    </w:p>
    <w:p w:rsidR="007E5D50" w:rsidRDefault="009D6C54" w:rsidP="00700011">
      <w:r>
        <w:t>Una vez introducido los valores podemos ver como el gestor de depuración</w:t>
      </w:r>
      <w:r w:rsidR="00C5082C">
        <w:t>, en las que se encuentras las variables y su valor, el cual introducimos anteriormente.</w:t>
      </w:r>
    </w:p>
    <w:p w:rsidR="007E5D50" w:rsidRDefault="007E5D50">
      <w:r>
        <w:rPr>
          <w:noProof/>
          <w:lang w:eastAsia="ko-KR"/>
        </w:rPr>
        <w:drawing>
          <wp:inline distT="0" distB="0" distL="0" distR="0" wp14:anchorId="375A0995" wp14:editId="142E7BE3">
            <wp:extent cx="5992401" cy="175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401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082C" w:rsidRDefault="00C5082C" w:rsidP="00700011">
      <w:r>
        <w:lastRenderedPageBreak/>
        <w:br/>
      </w:r>
    </w:p>
    <w:p w:rsidR="00C5082C" w:rsidRDefault="00C5082C" w:rsidP="00700011">
      <w:r>
        <w:t>Más adelante en el programa empieza a cargar la funciona donde decide cuantos días tiene el mes introducido:</w:t>
      </w:r>
    </w:p>
    <w:p w:rsidR="00C5082C" w:rsidRDefault="007E5D50" w:rsidP="00406D4F">
      <w:pPr>
        <w:jc w:val="center"/>
      </w:pPr>
      <w:r>
        <w:rPr>
          <w:noProof/>
          <w:lang w:eastAsia="ko-KR"/>
        </w:rPr>
        <w:drawing>
          <wp:inline distT="0" distB="0" distL="0" distR="0" wp14:anchorId="07F05191" wp14:editId="63666F2D">
            <wp:extent cx="5486400" cy="19424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2C" w:rsidRDefault="00C5082C" w:rsidP="00700011">
      <w:r>
        <w:t xml:space="preserve">El valor que introducimos fue </w:t>
      </w:r>
      <w:r w:rsidR="007E5D50">
        <w:t>3</w:t>
      </w:r>
      <w:r>
        <w:t xml:space="preserve">, es decir, </w:t>
      </w:r>
      <w:r w:rsidR="007E5D50">
        <w:t>marzo</w:t>
      </w:r>
      <w:r>
        <w:t xml:space="preserve">, </w:t>
      </w:r>
      <w:r w:rsidR="007E5D50">
        <w:t xml:space="preserve">por lo que ahora tiene que ir a cargar la cantidad de días que tiene ese mes. Como se puede ver mientras hacemos la depuración paso a paso, entra en el Switch y carga el mes 3 con 31 </w:t>
      </w:r>
      <w:proofErr w:type="spellStart"/>
      <w:r w:rsidR="007E5D50">
        <w:t>dias</w:t>
      </w:r>
      <w:proofErr w:type="spellEnd"/>
      <w:r w:rsidR="007E5D50">
        <w:t>.</w:t>
      </w:r>
    </w:p>
    <w:p w:rsidR="008060E1" w:rsidRDefault="007E5D50" w:rsidP="00406D4F">
      <w:pPr>
        <w:jc w:val="center"/>
      </w:pPr>
      <w:r>
        <w:rPr>
          <w:noProof/>
          <w:lang w:eastAsia="ko-KR"/>
        </w:rPr>
        <w:drawing>
          <wp:inline distT="0" distB="0" distL="0" distR="0" wp14:anchorId="303C2C2A" wp14:editId="264B50CC">
            <wp:extent cx="5486400" cy="14211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1" w:rsidRDefault="008060E1">
      <w:r>
        <w:br w:type="page"/>
      </w:r>
    </w:p>
    <w:p w:rsidR="00C5082C" w:rsidRDefault="00406D4F" w:rsidP="00700011">
      <w:r>
        <w:lastRenderedPageBreak/>
        <w:t>Después</w:t>
      </w:r>
      <w:r w:rsidR="008060E1">
        <w:t xml:space="preserve"> en el programa se encarga de calcular el siguiente año.</w:t>
      </w:r>
    </w:p>
    <w:p w:rsidR="008060E1" w:rsidRDefault="007E5D50" w:rsidP="00406D4F">
      <w:pPr>
        <w:jc w:val="center"/>
      </w:pPr>
      <w:r>
        <w:rPr>
          <w:noProof/>
          <w:lang w:eastAsia="ko-KR"/>
        </w:rPr>
        <w:drawing>
          <wp:inline distT="0" distB="0" distL="0" distR="0" wp14:anchorId="1A58E6F1" wp14:editId="797AD2DD">
            <wp:extent cx="5486400" cy="16490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1" w:rsidRDefault="008060E1" w:rsidP="00700011">
      <w:r>
        <w:t>Y por último enseña los valores:</w:t>
      </w:r>
    </w:p>
    <w:p w:rsidR="008060E1" w:rsidRDefault="007E5D50" w:rsidP="00406D4F">
      <w:pPr>
        <w:jc w:val="center"/>
      </w:pPr>
      <w:r>
        <w:rPr>
          <w:noProof/>
          <w:lang w:eastAsia="ko-KR"/>
        </w:rPr>
        <w:drawing>
          <wp:inline distT="0" distB="0" distL="0" distR="0" wp14:anchorId="44C761E7" wp14:editId="7F31D60B">
            <wp:extent cx="5486400" cy="17411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1" w:rsidRDefault="007E5D50">
      <w:r>
        <w:rPr>
          <w:noProof/>
          <w:lang w:eastAsia="ko-KR"/>
        </w:rPr>
        <w:drawing>
          <wp:inline distT="0" distB="0" distL="0" distR="0" wp14:anchorId="71B75248" wp14:editId="20DC768A">
            <wp:extent cx="5486400" cy="11944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0E1">
        <w:br w:type="page"/>
      </w:r>
    </w:p>
    <w:p w:rsidR="00861511" w:rsidRDefault="00861511" w:rsidP="008060E1">
      <w:pPr>
        <w:pStyle w:val="Heading2"/>
        <w:jc w:val="center"/>
      </w:pPr>
      <w:r>
        <w:lastRenderedPageBreak/>
        <w:t>Cambio de valores en depuración</w:t>
      </w:r>
    </w:p>
    <w:p w:rsidR="008060E1" w:rsidRDefault="008060E1" w:rsidP="00861511">
      <w:pPr>
        <w:pStyle w:val="ListNumber"/>
        <w:numPr>
          <w:ilvl w:val="0"/>
          <w:numId w:val="0"/>
        </w:numPr>
      </w:pPr>
      <w:r>
        <w:t xml:space="preserve">Una de las ventajas de tener la depuración línea a línea, es que podemos cambiar los valores mientras se ejecuta el programa, para poder hacer pruebas, en </w:t>
      </w:r>
      <w:r w:rsidR="00B05999">
        <w:t>la siguiente prueba</w:t>
      </w:r>
      <w:r>
        <w:t xml:space="preserve"> introduciremos una fecha 2</w:t>
      </w:r>
      <w:r w:rsidR="0037444A">
        <w:t>1</w:t>
      </w:r>
      <w:r>
        <w:t>/05/1995, y antes de acabar el programa cambiaremos lo que va a enseñar.</w:t>
      </w:r>
    </w:p>
    <w:p w:rsidR="008060E1" w:rsidRDefault="008060E1" w:rsidP="00861511">
      <w:pPr>
        <w:pStyle w:val="ListNumber"/>
        <w:numPr>
          <w:ilvl w:val="0"/>
          <w:numId w:val="0"/>
        </w:numPr>
      </w:pPr>
    </w:p>
    <w:p w:rsidR="008060E1" w:rsidRDefault="0037444A" w:rsidP="00B05999">
      <w:pPr>
        <w:pStyle w:val="ListNumber"/>
        <w:numPr>
          <w:ilvl w:val="0"/>
          <w:numId w:val="0"/>
        </w:numPr>
        <w:jc w:val="center"/>
      </w:pPr>
      <w:r>
        <w:rPr>
          <w:noProof/>
          <w:lang w:eastAsia="ko-KR"/>
        </w:rPr>
        <w:drawing>
          <wp:inline distT="0" distB="0" distL="0" distR="0" wp14:anchorId="77390633" wp14:editId="748C5B1A">
            <wp:extent cx="5486400" cy="27362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1" w:rsidRDefault="008060E1" w:rsidP="00861511">
      <w:pPr>
        <w:pStyle w:val="ListNumber"/>
        <w:numPr>
          <w:ilvl w:val="0"/>
          <w:numId w:val="0"/>
        </w:numPr>
      </w:pPr>
    </w:p>
    <w:p w:rsidR="008060E1" w:rsidRDefault="008060E1" w:rsidP="0037444A">
      <w:r>
        <w:t>Aquí ya hemos introducido nuestra fecha, por lo que vamos a cambiar le valor de 1995 por 2000.</w:t>
      </w:r>
    </w:p>
    <w:p w:rsidR="008060E1" w:rsidRDefault="008060E1" w:rsidP="00B05999">
      <w:pPr>
        <w:pStyle w:val="ListNumber"/>
        <w:numPr>
          <w:ilvl w:val="0"/>
          <w:numId w:val="0"/>
        </w:numPr>
        <w:jc w:val="center"/>
      </w:pPr>
    </w:p>
    <w:p w:rsidR="00B05999" w:rsidRDefault="0037444A" w:rsidP="00861511">
      <w:pPr>
        <w:pStyle w:val="ListNumber"/>
        <w:numPr>
          <w:ilvl w:val="0"/>
          <w:numId w:val="0"/>
        </w:numPr>
      </w:pPr>
      <w:r>
        <w:rPr>
          <w:noProof/>
          <w:lang w:eastAsia="ko-KR"/>
        </w:rPr>
        <w:drawing>
          <wp:inline distT="0" distB="0" distL="0" distR="0" wp14:anchorId="73D905FA" wp14:editId="6BCE2515">
            <wp:extent cx="5486400" cy="7169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9" w:rsidRDefault="00B05999" w:rsidP="00861511">
      <w:pPr>
        <w:pStyle w:val="ListNumber"/>
        <w:numPr>
          <w:ilvl w:val="0"/>
          <w:numId w:val="0"/>
        </w:numPr>
      </w:pPr>
    </w:p>
    <w:p w:rsidR="00B05999" w:rsidRDefault="00B05999" w:rsidP="00861511">
      <w:pPr>
        <w:pStyle w:val="ListNumber"/>
        <w:numPr>
          <w:ilvl w:val="0"/>
          <w:numId w:val="0"/>
        </w:numPr>
      </w:pPr>
      <w:r>
        <w:t>Cuando la variable esta en rojo significa que se ha modificado su valor. Una vez finalizado el programa, debería de mostrar el año 2000 aunque hayamos introducido 1995.</w:t>
      </w:r>
    </w:p>
    <w:p w:rsidR="00B05999" w:rsidRDefault="00B05999" w:rsidP="00861511">
      <w:pPr>
        <w:pStyle w:val="ListNumber"/>
        <w:numPr>
          <w:ilvl w:val="0"/>
          <w:numId w:val="0"/>
        </w:numPr>
      </w:pPr>
    </w:p>
    <w:p w:rsidR="00B05999" w:rsidRDefault="0037444A" w:rsidP="00B05999">
      <w:pPr>
        <w:pStyle w:val="ListNumber"/>
        <w:numPr>
          <w:ilvl w:val="0"/>
          <w:numId w:val="0"/>
        </w:numPr>
        <w:jc w:val="center"/>
      </w:pPr>
      <w:r>
        <w:rPr>
          <w:noProof/>
          <w:lang w:eastAsia="ko-KR"/>
        </w:rPr>
        <w:drawing>
          <wp:inline distT="0" distB="0" distL="0" distR="0" wp14:anchorId="70C6B20D" wp14:editId="33325F0E">
            <wp:extent cx="1466850" cy="1085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9" w:rsidRDefault="00B05999" w:rsidP="00861511">
      <w:pPr>
        <w:pStyle w:val="ListNumber"/>
        <w:numPr>
          <w:ilvl w:val="0"/>
          <w:numId w:val="0"/>
        </w:numPr>
      </w:pPr>
    </w:p>
    <w:p w:rsidR="00861511" w:rsidRPr="005D553C" w:rsidRDefault="00B05999" w:rsidP="0037444A">
      <w:r>
        <w:br w:type="page"/>
      </w:r>
      <w:r w:rsidR="00861511">
        <w:lastRenderedPageBreak/>
        <w:t>Punto de interrupción</w:t>
      </w:r>
    </w:p>
    <w:p w:rsidR="008060E1" w:rsidRDefault="008060E1" w:rsidP="008060E1">
      <w:pPr>
        <w:pStyle w:val="ListNumber"/>
        <w:numPr>
          <w:ilvl w:val="0"/>
          <w:numId w:val="0"/>
        </w:numPr>
      </w:pPr>
      <w:r>
        <w:t>A parte de poder ejecutar le programa línea a línea para poder hacer pruebas y buscar errores, también podemos parar el programa en un determinado punto, por ejemplo, si queremos para el programa justo cuando vaya a ejecutar la parte donde decide cuando días tiene el mes introducido, quedaría así:</w:t>
      </w:r>
    </w:p>
    <w:p w:rsidR="00700011" w:rsidRDefault="0037444A" w:rsidP="00700011">
      <w:r>
        <w:rPr>
          <w:noProof/>
          <w:lang w:eastAsia="ko-KR"/>
        </w:rPr>
        <w:drawing>
          <wp:inline distT="0" distB="0" distL="0" distR="0" wp14:anchorId="0D19C574" wp14:editId="6722473A">
            <wp:extent cx="4171950" cy="3190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1" w:rsidRPr="00700011" w:rsidRDefault="0037444A" w:rsidP="00700011">
      <w:r>
        <w:t>Para activar el punto de interrupción, lo que hay que hacer es darle clic derecho en la línea que queramos y pulsar en agregar un punto de interrupción, y desde ahí apretar F5, para poder seguir en adelante línea a línea.</w:t>
      </w:r>
    </w:p>
    <w:sectPr w:rsidR="008060E1" w:rsidRPr="00700011">
      <w:footerReference w:type="default" r:id="rId2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770" w:rsidRDefault="00315770" w:rsidP="00C6554A">
      <w:pPr>
        <w:spacing w:after="0" w:line="240" w:lineRule="auto"/>
      </w:pPr>
      <w:r>
        <w:separator/>
      </w:r>
    </w:p>
  </w:endnote>
  <w:endnote w:type="continuationSeparator" w:id="0">
    <w:p w:rsidR="00315770" w:rsidRDefault="00315770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7444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770" w:rsidRDefault="00315770" w:rsidP="00C6554A">
      <w:pPr>
        <w:spacing w:after="0" w:line="240" w:lineRule="auto"/>
      </w:pPr>
      <w:r>
        <w:separator/>
      </w:r>
    </w:p>
  </w:footnote>
  <w:footnote w:type="continuationSeparator" w:id="0">
    <w:p w:rsidR="00315770" w:rsidRDefault="00315770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388C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D1831CC"/>
    <w:multiLevelType w:val="hybridMultilevel"/>
    <w:tmpl w:val="25A204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958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921C41"/>
    <w:multiLevelType w:val="hybridMultilevel"/>
    <w:tmpl w:val="410A8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F5EC3"/>
    <w:multiLevelType w:val="hybridMultilevel"/>
    <w:tmpl w:val="3EB86A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258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841F66"/>
    <w:multiLevelType w:val="multilevel"/>
    <w:tmpl w:val="89C018D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22E9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2"/>
  </w:num>
  <w:num w:numId="19">
    <w:abstractNumId w:val="14"/>
  </w:num>
  <w:num w:numId="20">
    <w:abstractNumId w:val="1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3C"/>
    <w:rsid w:val="000C3ED1"/>
    <w:rsid w:val="0011350A"/>
    <w:rsid w:val="00126632"/>
    <w:rsid w:val="001722D2"/>
    <w:rsid w:val="00185EFE"/>
    <w:rsid w:val="001F7A24"/>
    <w:rsid w:val="00207679"/>
    <w:rsid w:val="00216C8F"/>
    <w:rsid w:val="002554CD"/>
    <w:rsid w:val="00293B83"/>
    <w:rsid w:val="002A1311"/>
    <w:rsid w:val="002B4294"/>
    <w:rsid w:val="00315770"/>
    <w:rsid w:val="00333D0D"/>
    <w:rsid w:val="0037444A"/>
    <w:rsid w:val="003E73AC"/>
    <w:rsid w:val="00406D4F"/>
    <w:rsid w:val="004C049F"/>
    <w:rsid w:val="004F4B14"/>
    <w:rsid w:val="005000E2"/>
    <w:rsid w:val="0052128F"/>
    <w:rsid w:val="005D553C"/>
    <w:rsid w:val="00614353"/>
    <w:rsid w:val="006A3CE7"/>
    <w:rsid w:val="006B30CC"/>
    <w:rsid w:val="006B7A39"/>
    <w:rsid w:val="00700011"/>
    <w:rsid w:val="00725532"/>
    <w:rsid w:val="007A24CD"/>
    <w:rsid w:val="007E5D50"/>
    <w:rsid w:val="00805B13"/>
    <w:rsid w:val="008060E1"/>
    <w:rsid w:val="00823132"/>
    <w:rsid w:val="00833A58"/>
    <w:rsid w:val="00861511"/>
    <w:rsid w:val="00871914"/>
    <w:rsid w:val="008E1BEF"/>
    <w:rsid w:val="00903F5D"/>
    <w:rsid w:val="0091214D"/>
    <w:rsid w:val="009547CD"/>
    <w:rsid w:val="00982A1F"/>
    <w:rsid w:val="009D6C54"/>
    <w:rsid w:val="00A63F23"/>
    <w:rsid w:val="00AD2812"/>
    <w:rsid w:val="00B05999"/>
    <w:rsid w:val="00B23068"/>
    <w:rsid w:val="00B32192"/>
    <w:rsid w:val="00C5082C"/>
    <w:rsid w:val="00C6554A"/>
    <w:rsid w:val="00C66490"/>
    <w:rsid w:val="00CC3524"/>
    <w:rsid w:val="00E42D30"/>
    <w:rsid w:val="00E4356B"/>
    <w:rsid w:val="00E81BA3"/>
    <w:rsid w:val="00ED7C44"/>
    <w:rsid w:val="00F26BD3"/>
    <w:rsid w:val="00F43154"/>
    <w:rsid w:val="00F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463BB"/>
  <w15:chartTrackingRefBased/>
  <w15:docId w15:val="{A3D0FBF9-1278-49B2-A9D3-7F17746C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44A"/>
  </w:style>
  <w:style w:type="paragraph" w:styleId="Heading1">
    <w:name w:val="heading 1"/>
    <w:basedOn w:val="Normal"/>
    <w:next w:val="Normal"/>
    <w:link w:val="Heading1Char"/>
    <w:uiPriority w:val="9"/>
    <w:qFormat/>
    <w:rsid w:val="0037444A"/>
    <w:pPr>
      <w:keepNext/>
      <w:keepLines/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4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4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44A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3744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7444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4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44A"/>
    <w:rPr>
      <w:caps/>
      <w:color w:val="404040" w:themeColor="text1" w:themeTint="BF"/>
      <w:spacing w:val="2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444A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44A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44A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7444A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44A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44A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7444A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4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B76E0B" w:themeColor="accent1" w:themeShade="BF"/>
        <w:left w:val="single" w:sz="2" w:space="10" w:color="B76E0B" w:themeColor="accent1" w:themeShade="BF"/>
        <w:bottom w:val="single" w:sz="2" w:space="10" w:color="B76E0B" w:themeColor="accent1" w:themeShade="BF"/>
        <w:right w:val="single" w:sz="2" w:space="10" w:color="B76E0B" w:themeColor="accent1" w:themeShade="BF"/>
      </w:pBdr>
      <w:ind w:left="1152" w:right="1152"/>
    </w:pPr>
    <w:rPr>
      <w:i/>
      <w:iCs/>
      <w:color w:val="B76E0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B76E0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255739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44A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44A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F23"/>
    <w:pPr>
      <w:ind w:left="720"/>
      <w:contextualSpacing/>
    </w:pPr>
  </w:style>
  <w:style w:type="numbering" w:customStyle="1" w:styleId="WWNum1">
    <w:name w:val="WWNum1"/>
    <w:rsid w:val="00A63F23"/>
    <w:pPr>
      <w:numPr>
        <w:numId w:val="20"/>
      </w:numPr>
    </w:pPr>
  </w:style>
  <w:style w:type="table" w:styleId="TableGrid">
    <w:name w:val="Table Grid"/>
    <w:basedOn w:val="TableNormal"/>
    <w:uiPriority w:val="39"/>
    <w:rsid w:val="0090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03F5D"/>
    <w:pPr>
      <w:spacing w:after="0" w:line="240" w:lineRule="auto"/>
    </w:pPr>
    <w:tblPr>
      <w:tblStyleRowBandSize w:val="1"/>
      <w:tblStyleColBandSize w:val="1"/>
      <w:tblBorders>
        <w:top w:val="single" w:sz="4" w:space="0" w:color="9BC9D9" w:themeColor="accent4" w:themeTint="99"/>
        <w:left w:val="single" w:sz="4" w:space="0" w:color="9BC9D9" w:themeColor="accent4" w:themeTint="99"/>
        <w:bottom w:val="single" w:sz="4" w:space="0" w:color="9BC9D9" w:themeColor="accent4" w:themeTint="99"/>
        <w:right w:val="single" w:sz="4" w:space="0" w:color="9BC9D9" w:themeColor="accent4" w:themeTint="99"/>
        <w:insideH w:val="single" w:sz="4" w:space="0" w:color="9BC9D9" w:themeColor="accent4" w:themeTint="99"/>
        <w:insideV w:val="single" w:sz="4" w:space="0" w:color="9BC9D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6C0" w:themeColor="accent4"/>
          <w:left w:val="single" w:sz="4" w:space="0" w:color="5AA6C0" w:themeColor="accent4"/>
          <w:bottom w:val="single" w:sz="4" w:space="0" w:color="5AA6C0" w:themeColor="accent4"/>
          <w:right w:val="single" w:sz="4" w:space="0" w:color="5AA6C0" w:themeColor="accent4"/>
          <w:insideH w:val="nil"/>
          <w:insideV w:val="nil"/>
        </w:tcBorders>
        <w:shd w:val="clear" w:color="auto" w:fill="5AA6C0" w:themeFill="accent4"/>
      </w:tcPr>
    </w:tblStylePr>
    <w:tblStylePr w:type="lastRow">
      <w:rPr>
        <w:b/>
        <w:bCs/>
      </w:rPr>
      <w:tblPr/>
      <w:tcPr>
        <w:tcBorders>
          <w:top w:val="double" w:sz="4" w:space="0" w:color="5AA6C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DF2" w:themeFill="accent4" w:themeFillTint="33"/>
      </w:tcPr>
    </w:tblStylePr>
    <w:tblStylePr w:type="band1Horz">
      <w:tblPr/>
      <w:tcPr>
        <w:shd w:val="clear" w:color="auto" w:fill="DDEDF2" w:themeFill="accent4" w:themeFillTint="33"/>
      </w:tcPr>
    </w:tblStylePr>
  </w:style>
  <w:style w:type="table" w:styleId="ListTable3">
    <w:name w:val="List Table 3"/>
    <w:basedOn w:val="TableNormal"/>
    <w:uiPriority w:val="48"/>
    <w:rsid w:val="00903F5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903F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7444A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44A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37444A"/>
    <w:rPr>
      <w:b/>
      <w:bCs/>
    </w:rPr>
  </w:style>
  <w:style w:type="character" w:styleId="Emphasis">
    <w:name w:val="Emphasis"/>
    <w:basedOn w:val="DefaultParagraphFont"/>
    <w:uiPriority w:val="20"/>
    <w:qFormat/>
    <w:rsid w:val="0037444A"/>
    <w:rPr>
      <w:i/>
      <w:iCs/>
      <w:color w:val="000000" w:themeColor="text1"/>
    </w:rPr>
  </w:style>
  <w:style w:type="paragraph" w:styleId="NoSpacing">
    <w:name w:val="No Spacing"/>
    <w:uiPriority w:val="1"/>
    <w:qFormat/>
    <w:rsid w:val="003744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44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4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444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744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744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4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</TotalTime>
  <Pages>11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2016-10-24T22:57:00Z</dcterms:created>
  <dcterms:modified xsi:type="dcterms:W3CDTF">2016-10-24T23:14:00Z</dcterms:modified>
</cp:coreProperties>
</file>